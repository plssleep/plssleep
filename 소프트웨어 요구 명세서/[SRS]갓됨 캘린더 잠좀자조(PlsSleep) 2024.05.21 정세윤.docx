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4223" w14:textId="77777777" w:rsidR="00787AD6" w:rsidRPr="0072340A" w:rsidRDefault="006E678D" w:rsidP="00594ABB">
      <w:pPr>
        <w:pStyle w:val="a3"/>
        <w:ind w:left="2880" w:firstLine="720"/>
        <w:jc w:val="left"/>
        <w:rPr>
          <w:rStyle w:val="af3"/>
          <w:b/>
          <w:sz w:val="52"/>
          <w:szCs w:val="52"/>
          <w:lang w:eastAsia="ko-KR"/>
        </w:rPr>
      </w:pPr>
      <w:r w:rsidRPr="0072340A">
        <w:rPr>
          <w:rStyle w:val="af3"/>
          <w:b/>
          <w:sz w:val="52"/>
          <w:szCs w:val="52"/>
        </w:rPr>
        <w:fldChar w:fldCharType="begin"/>
      </w:r>
      <w:r w:rsidRPr="0072340A">
        <w:rPr>
          <w:rStyle w:val="af3"/>
          <w:b/>
          <w:sz w:val="52"/>
          <w:szCs w:val="52"/>
          <w:lang w:eastAsia="ko-KR"/>
        </w:rPr>
        <w:instrText xml:space="preserve"> SUBJECT  \* MERGEFORMAT </w:instrText>
      </w:r>
      <w:r w:rsidRPr="0072340A">
        <w:rPr>
          <w:rStyle w:val="af3"/>
          <w:b/>
          <w:sz w:val="52"/>
          <w:szCs w:val="52"/>
        </w:rPr>
        <w:fldChar w:fldCharType="separate"/>
      </w:r>
      <w:r w:rsidR="00C95D20" w:rsidRPr="0072340A">
        <w:rPr>
          <w:rStyle w:val="af3"/>
          <w:b/>
          <w:sz w:val="52"/>
          <w:szCs w:val="52"/>
          <w:lang w:eastAsia="ko-KR"/>
        </w:rPr>
        <w:t>&lt;</w:t>
      </w:r>
      <w:proofErr w:type="spellStart"/>
      <w:r w:rsidR="00C95D20" w:rsidRPr="0072340A">
        <w:rPr>
          <w:rStyle w:val="af3"/>
          <w:rFonts w:hint="eastAsia"/>
          <w:b/>
          <w:sz w:val="52"/>
          <w:szCs w:val="52"/>
          <w:lang w:eastAsia="ko-KR"/>
        </w:rPr>
        <w:t>갓됨캘린더</w:t>
      </w:r>
      <w:proofErr w:type="spellEnd"/>
      <w:r w:rsidR="00C95D20" w:rsidRPr="0072340A">
        <w:rPr>
          <w:rStyle w:val="af3"/>
          <w:b/>
          <w:sz w:val="52"/>
          <w:szCs w:val="52"/>
          <w:lang w:eastAsia="ko-KR"/>
        </w:rPr>
        <w:t>&gt;</w:t>
      </w:r>
      <w:r w:rsidRPr="0072340A">
        <w:rPr>
          <w:rStyle w:val="af3"/>
          <w:b/>
          <w:sz w:val="52"/>
          <w:szCs w:val="52"/>
        </w:rPr>
        <w:fldChar w:fldCharType="end"/>
      </w:r>
    </w:p>
    <w:p w14:paraId="1199F0D7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조장: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배지호</w:t>
      </w:r>
      <w:proofErr w:type="spellEnd"/>
    </w:p>
    <w:p w14:paraId="59B91D74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조원: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조희섭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,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이태겸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이창열,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정세운</w:t>
      </w:r>
      <w:proofErr w:type="spellEnd"/>
    </w:p>
    <w:p w14:paraId="2DABD192" w14:textId="77777777" w:rsidR="00594ABB" w:rsidRDefault="00594ABB" w:rsidP="00594ABB">
      <w:pPr>
        <w:rPr>
          <w:lang w:eastAsia="ko-KR"/>
        </w:rPr>
      </w:pPr>
    </w:p>
    <w:p w14:paraId="33938D21" w14:textId="77777777" w:rsidR="00594ABB" w:rsidRPr="00594ABB" w:rsidRDefault="00594ABB" w:rsidP="00594ABB">
      <w:pPr>
        <w:rPr>
          <w:lang w:eastAsia="ko-KR"/>
        </w:rPr>
      </w:pPr>
    </w:p>
    <w:p w14:paraId="3E9A0294" w14:textId="77777777" w:rsidR="00787AD6" w:rsidRPr="0072340A" w:rsidRDefault="00C95D20">
      <w:pPr>
        <w:pStyle w:val="a3"/>
        <w:jc w:val="right"/>
        <w:rPr>
          <w:rFonts w:ascii="바탕" w:hAnsi="바탕"/>
          <w:sz w:val="32"/>
          <w:szCs w:val="32"/>
          <w:lang w:eastAsia="ko-KR"/>
        </w:rPr>
      </w:pPr>
      <w:r w:rsidRPr="0072340A">
        <w:rPr>
          <w:rFonts w:ascii="바탕" w:hAnsi="바탕" w:hint="eastAsia"/>
          <w:sz w:val="32"/>
          <w:szCs w:val="32"/>
          <w:lang w:eastAsia="ko-KR"/>
        </w:rPr>
        <w:t>소프트웨어 요구 명세서</w:t>
      </w:r>
    </w:p>
    <w:p w14:paraId="3561CE91" w14:textId="77777777" w:rsidR="00787AD6" w:rsidRDefault="00787AD6">
      <w:pPr>
        <w:pStyle w:val="a3"/>
        <w:jc w:val="right"/>
        <w:rPr>
          <w:rFonts w:ascii="바탕" w:hAnsi="바탕"/>
          <w:lang w:eastAsia="ko-KR"/>
        </w:rPr>
      </w:pPr>
    </w:p>
    <w:p w14:paraId="043E729C" w14:textId="77777777" w:rsidR="00787AD6" w:rsidRDefault="00C95D2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 w:hint="eastAsia"/>
          <w:sz w:val="28"/>
          <w:lang w:eastAsia="ko-KR"/>
        </w:rPr>
        <w:t>Ver.</w:t>
      </w:r>
      <w:r w:rsidR="006E678D">
        <w:rPr>
          <w:rFonts w:ascii="바탕" w:hAnsi="바탕"/>
          <w:sz w:val="28"/>
          <w:lang w:eastAsia="ko-KR"/>
        </w:rPr>
        <w:t xml:space="preserve"> &lt;</w:t>
      </w:r>
      <w:r>
        <w:rPr>
          <w:rFonts w:ascii="바탕" w:hAnsi="바탕"/>
          <w:sz w:val="28"/>
          <w:lang w:eastAsia="ko-KR"/>
        </w:rPr>
        <w:t>0.1.0</w:t>
      </w:r>
      <w:r w:rsidR="006E678D">
        <w:rPr>
          <w:rFonts w:ascii="바탕" w:hAnsi="바탕"/>
          <w:sz w:val="28"/>
          <w:lang w:eastAsia="ko-KR"/>
        </w:rPr>
        <w:t>&gt;</w:t>
      </w:r>
    </w:p>
    <w:p w14:paraId="6ABF8DA8" w14:textId="77777777" w:rsidR="00787AD6" w:rsidRDefault="00787AD6">
      <w:pPr>
        <w:pStyle w:val="a3"/>
        <w:rPr>
          <w:rFonts w:ascii="바탕" w:hAnsi="바탕"/>
          <w:sz w:val="28"/>
          <w:lang w:eastAsia="ko-KR"/>
        </w:rPr>
      </w:pPr>
    </w:p>
    <w:p w14:paraId="51AA4EB5" w14:textId="77777777" w:rsidR="00787AD6" w:rsidRDefault="00787AD6">
      <w:pPr>
        <w:rPr>
          <w:rFonts w:ascii="바탕" w:hAnsi="바탕"/>
          <w:lang w:eastAsia="ko-KR"/>
        </w:rPr>
      </w:pPr>
    </w:p>
    <w:p w14:paraId="0D9A4615" w14:textId="77777777" w:rsidR="00594ABB" w:rsidRDefault="00594ABB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이 문서는 갓됨캘린더의 소프트웨어 요구명세서로 </w:t>
      </w:r>
      <w:r w:rsidRPr="00594ABB">
        <w:rPr>
          <w:rFonts w:ascii="바탕" w:hAnsi="바탕" w:hint="eastAsia"/>
          <w:lang w:eastAsia="ko-KR"/>
        </w:rPr>
        <w:t>사용자의 일정 관리를 지원하기 위한 캘린더 애플리케이션</w:t>
      </w:r>
      <w:r w:rsidRPr="00594ABB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입니다.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앱의 기능으로 사용자는 개인적인 일정을 추가, 수정, 삭제 등을 할 수 있으며 다른 사용자와 공유된 일정을 확인하고,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해당 일정에 참석 또는 거절을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시간 단위(일,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월)로 일정을 표시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알림 설정을 통해 특정 일정의 알림을 받을 수 있고,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일정에는 제목,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날짜, 시간 등의 정보를 포함하고있습니다.</w:t>
      </w:r>
    </w:p>
    <w:p w14:paraId="727F3C50" w14:textId="77777777" w:rsidR="00826F17" w:rsidRDefault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다음으로 사용자 인터페이스 요구사항으로는 직관적이고 사용하기 편리한 인터페이스를 제공하고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추가,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수정,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삭제하는 기능은 사용자가 쉽게 접근 가능하도록 제작되었으며,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시간대 또는 날짜에 따라 필터링하거나 검색할 수 있는 기능이 제공됩니다.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다른 사용자와의 공유된 일정을 구별하여 표시할 수 있어야 합니다.</w:t>
      </w:r>
    </w:p>
    <w:p w14:paraId="1639BB1B" w14:textId="77777777" w:rsidR="000E6AFE" w:rsidRDefault="00826F17" w:rsidP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마지막으로 성능과 보안</w:t>
      </w:r>
      <w:r w:rsidR="006E678D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및 기타 요규사항으로는 앱은 빠르고 신속하게 작동해야 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사용자가 대용량의 일정 데이터를 처리할 때에도 성능이 유지됩니다.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안정적이어야 하며, 예외 상황에서도 적절한 오류 처리가 진행됩니다.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사용자의 개인 정보 및 일정 데이터는 안전하게 보호됩니다.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인증 및 권한 관리 시스템을 통해 사용자의 접근 권한을 관리해야 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플랫폼(Android, Web)에서 동작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시스템은 확장 가능하며 추후에 추가적인 기능이나 업데이트를 쉽게 구현할 수 있습니다.</w:t>
      </w:r>
    </w:p>
    <w:p w14:paraId="3FCBBFF8" w14:textId="77777777" w:rsidR="00787AD6" w:rsidRDefault="00826F17" w:rsidP="00826F17">
      <w:pPr>
        <w:pStyle w:val="InfoBlue"/>
        <w:rPr>
          <w:rFonts w:ascii="바탕" w:hAnsi="바탕"/>
          <w:lang w:eastAsia="ko-KR"/>
        </w:rPr>
        <w:sectPr w:rsidR="00787AD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 xml:space="preserve"> </w:t>
      </w:r>
    </w:p>
    <w:p w14:paraId="069059AD" w14:textId="77777777" w:rsidR="00787AD6" w:rsidRDefault="006E678D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758"/>
        <w:gridCol w:w="1290"/>
      </w:tblGrid>
      <w:tr w:rsidR="00787AD6" w14:paraId="136081D4" w14:textId="77777777" w:rsidTr="000E6AFE">
        <w:tc>
          <w:tcPr>
            <w:tcW w:w="2304" w:type="dxa"/>
          </w:tcPr>
          <w:p w14:paraId="6ACCE7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14:paraId="51D59AE1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4758" w:type="dxa"/>
          </w:tcPr>
          <w:p w14:paraId="0AA382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1290" w:type="dxa"/>
          </w:tcPr>
          <w:p w14:paraId="3DCD988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787AD6" w14:paraId="6A403FAA" w14:textId="77777777" w:rsidTr="000E6AFE">
        <w:tc>
          <w:tcPr>
            <w:tcW w:w="2304" w:type="dxa"/>
          </w:tcPr>
          <w:p w14:paraId="78616A3E" w14:textId="77777777" w:rsidR="00787AD6" w:rsidRPr="003D6A2D" w:rsidRDefault="00C95D20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="000E6AFE" w:rsidRPr="003D6A2D">
              <w:rPr>
                <w:rFonts w:ascii="HY엽서M" w:eastAsia="HY엽서M" w:hAnsi="바탕" w:hint="eastAsia"/>
              </w:rPr>
              <w:t>2024/03/26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1152" w:type="dxa"/>
          </w:tcPr>
          <w:p w14:paraId="4C35D09F" w14:textId="77777777" w:rsidR="00787AD6" w:rsidRPr="003D6A2D" w:rsidRDefault="00C95D20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4758" w:type="dxa"/>
          </w:tcPr>
          <w:p w14:paraId="47914698" w14:textId="77777777" w:rsidR="00787AD6" w:rsidRPr="003D6A2D" w:rsidRDefault="000E6AFE" w:rsidP="00C95D20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남들과는 다른 혁신 캘린더</w:t>
            </w:r>
            <w:r w:rsidR="00F91D9E" w:rsidRPr="003D6A2D">
              <w:rPr>
                <w:rFonts w:ascii="HY엽서M" w:eastAsia="HY엽서M" w:hAnsi="바탕" w:hint="eastAsia"/>
                <w:lang w:eastAsia="ko-KR"/>
              </w:rPr>
              <w:t xml:space="preserve"> </w:t>
            </w:r>
            <w:r w:rsidRPr="003D6A2D">
              <w:rPr>
                <w:rFonts w:ascii="HY엽서M" w:eastAsia="HY엽서M" w:hAnsi="바탕" w:hint="eastAsia"/>
                <w:lang w:eastAsia="ko-KR"/>
              </w:rPr>
              <w:t>앱의SRS작성</w:t>
            </w:r>
          </w:p>
        </w:tc>
        <w:tc>
          <w:tcPr>
            <w:tcW w:w="1290" w:type="dxa"/>
          </w:tcPr>
          <w:p w14:paraId="2B4DFF1A" w14:textId="77777777" w:rsidR="00787AD6" w:rsidRPr="003D6A2D" w:rsidRDefault="006E678D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="00C95D20"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</w:rPr>
              <w:t>&gt;</w:t>
            </w:r>
          </w:p>
        </w:tc>
      </w:tr>
      <w:tr w:rsidR="00787AD6" w14:paraId="3135CFD0" w14:textId="77777777" w:rsidTr="000E6AFE">
        <w:tc>
          <w:tcPr>
            <w:tcW w:w="2304" w:type="dxa"/>
          </w:tcPr>
          <w:p w14:paraId="3DD757F1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&lt;2024/03/28&gt;</w:t>
            </w:r>
          </w:p>
        </w:tc>
        <w:tc>
          <w:tcPr>
            <w:tcW w:w="1152" w:type="dxa"/>
          </w:tcPr>
          <w:p w14:paraId="095583B5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30AA7159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피드백을 반영한 전체적인 내용 수정</w:t>
            </w:r>
          </w:p>
        </w:tc>
        <w:tc>
          <w:tcPr>
            <w:tcW w:w="1290" w:type="dxa"/>
          </w:tcPr>
          <w:p w14:paraId="15CB3ED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787AD6" w14:paraId="369118B9" w14:textId="77777777" w:rsidTr="000E6AFE">
        <w:tc>
          <w:tcPr>
            <w:tcW w:w="2304" w:type="dxa"/>
          </w:tcPr>
          <w:p w14:paraId="78722A0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&lt;2024/04/02&gt;</w:t>
            </w:r>
          </w:p>
        </w:tc>
        <w:tc>
          <w:tcPr>
            <w:tcW w:w="1152" w:type="dxa"/>
          </w:tcPr>
          <w:p w14:paraId="4EC2B1EB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1E3075E4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프로젝트의 개요 및 소개 수정 문서의 설명 추가</w:t>
            </w:r>
          </w:p>
        </w:tc>
        <w:tc>
          <w:tcPr>
            <w:tcW w:w="1290" w:type="dxa"/>
          </w:tcPr>
          <w:p w14:paraId="4427666C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179A6F94" w14:textId="77777777" w:rsidTr="000E6AFE">
        <w:tc>
          <w:tcPr>
            <w:tcW w:w="2304" w:type="dxa"/>
          </w:tcPr>
          <w:p w14:paraId="776E42BA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&lt;2024/04/04&gt;</w:t>
            </w:r>
          </w:p>
        </w:tc>
        <w:tc>
          <w:tcPr>
            <w:tcW w:w="1152" w:type="dxa"/>
          </w:tcPr>
          <w:p w14:paraId="5C02CB6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72416B81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기능 및 요구사항에 대한 상세한 내용 기술</w:t>
            </w:r>
          </w:p>
        </w:tc>
        <w:tc>
          <w:tcPr>
            <w:tcW w:w="1290" w:type="dxa"/>
          </w:tcPr>
          <w:p w14:paraId="52C62C3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&lt;이창열&gt;</w:t>
            </w:r>
          </w:p>
        </w:tc>
      </w:tr>
      <w:tr w:rsidR="000E6AFE" w14:paraId="799AA37F" w14:textId="77777777" w:rsidTr="000E6AFE">
        <w:tc>
          <w:tcPr>
            <w:tcW w:w="2304" w:type="dxa"/>
          </w:tcPr>
          <w:p w14:paraId="1AB74C72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&lt;2024/04/06&gt;</w:t>
            </w:r>
          </w:p>
        </w:tc>
        <w:tc>
          <w:tcPr>
            <w:tcW w:w="1152" w:type="dxa"/>
          </w:tcPr>
          <w:p w14:paraId="04FC766D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6457F23C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문서의 중복된 내용을 최소화하고, 오타 수정</w:t>
            </w:r>
          </w:p>
        </w:tc>
        <w:tc>
          <w:tcPr>
            <w:tcW w:w="1290" w:type="dxa"/>
          </w:tcPr>
          <w:p w14:paraId="1CF4E24F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7D60F4B5" w14:textId="77777777" w:rsidTr="000E6AFE">
        <w:tc>
          <w:tcPr>
            <w:tcW w:w="2304" w:type="dxa"/>
          </w:tcPr>
          <w:p w14:paraId="3C7F452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&lt;2024/04/09&gt;</w:t>
            </w:r>
          </w:p>
        </w:tc>
        <w:tc>
          <w:tcPr>
            <w:tcW w:w="1152" w:type="dxa"/>
          </w:tcPr>
          <w:p w14:paraId="798DF44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5E0A686" w14:textId="77777777" w:rsidR="000E6AFE" w:rsidRPr="003D6A2D" w:rsidRDefault="003D6A2D" w:rsidP="003D6A2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목차 내용을 추가 및 수정</w:t>
            </w:r>
          </w:p>
        </w:tc>
        <w:tc>
          <w:tcPr>
            <w:tcW w:w="1290" w:type="dxa"/>
          </w:tcPr>
          <w:p w14:paraId="26614A02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677A6D3D" w14:textId="77777777" w:rsidTr="000E6AFE">
        <w:tc>
          <w:tcPr>
            <w:tcW w:w="2304" w:type="dxa"/>
          </w:tcPr>
          <w:p w14:paraId="0B98B69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&lt;2024/04/14&gt;</w:t>
            </w:r>
          </w:p>
        </w:tc>
        <w:tc>
          <w:tcPr>
            <w:tcW w:w="1152" w:type="dxa"/>
          </w:tcPr>
          <w:p w14:paraId="7CA2B6C4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94A889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 자료 조사 및 공유</w:t>
            </w:r>
          </w:p>
        </w:tc>
        <w:tc>
          <w:tcPr>
            <w:tcW w:w="1290" w:type="dxa"/>
          </w:tcPr>
          <w:p w14:paraId="0B661D30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5DF34A2" w14:textId="77777777" w:rsidTr="000E6AFE">
        <w:tc>
          <w:tcPr>
            <w:tcW w:w="2304" w:type="dxa"/>
          </w:tcPr>
          <w:p w14:paraId="5EBD9CD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2B36E296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739F5F5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팀원 역할 분담 및 피드백 작성</w:t>
            </w:r>
          </w:p>
        </w:tc>
        <w:tc>
          <w:tcPr>
            <w:tcW w:w="1290" w:type="dxa"/>
          </w:tcPr>
          <w:p w14:paraId="44199E6A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B644C77" w14:textId="77777777" w:rsidTr="000E6AFE">
        <w:tc>
          <w:tcPr>
            <w:tcW w:w="2304" w:type="dxa"/>
          </w:tcPr>
          <w:p w14:paraId="7EF2E272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46E62713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675E0E4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목차 오타 및 내용 일부 수정</w:t>
            </w:r>
          </w:p>
        </w:tc>
        <w:tc>
          <w:tcPr>
            <w:tcW w:w="1290" w:type="dxa"/>
          </w:tcPr>
          <w:p w14:paraId="73414E43" w14:textId="77777777" w:rsidR="000E6AFE" w:rsidRPr="00CB2765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/>
                <w:lang w:eastAsia="ko-KR"/>
              </w:rPr>
              <w:t>&lt;</w:t>
            </w:r>
            <w:r>
              <w:rPr>
                <w:rFonts w:ascii="HY엽서M" w:eastAsia="HY엽서M" w:hAnsi="바탕" w:hint="eastAsia"/>
                <w:lang w:eastAsia="ko-KR"/>
              </w:rPr>
              <w:t>이창열&gt;</w:t>
            </w:r>
          </w:p>
        </w:tc>
      </w:tr>
      <w:tr w:rsidR="003D6A2D" w14:paraId="653C3621" w14:textId="77777777" w:rsidTr="000E6AFE">
        <w:tc>
          <w:tcPr>
            <w:tcW w:w="2304" w:type="dxa"/>
          </w:tcPr>
          <w:p w14:paraId="41D628E7" w14:textId="77777777" w:rsidR="003B7183" w:rsidRPr="003D6A2D" w:rsidRDefault="003A0092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</w:t>
            </w:r>
            <w:r>
              <w:rPr>
                <w:rFonts w:ascii="HY엽서M" w:eastAsia="HY엽서M" w:hAnsi="바탕"/>
                <w:lang w:eastAsia="ko-KR"/>
              </w:rPr>
              <w:t>04/</w:t>
            </w:r>
            <w:r w:rsidR="003B7183">
              <w:rPr>
                <w:rFonts w:ascii="HY엽서M" w:eastAsia="HY엽서M" w:hAnsi="바탕"/>
                <w:lang w:eastAsia="ko-KR"/>
              </w:rPr>
              <w:t>23&gt;</w:t>
            </w:r>
          </w:p>
        </w:tc>
        <w:tc>
          <w:tcPr>
            <w:tcW w:w="1152" w:type="dxa"/>
          </w:tcPr>
          <w:p w14:paraId="4FEBFE2F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2B8329D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페이지 나누기를 통해 문서를 정리</w:t>
            </w:r>
          </w:p>
        </w:tc>
        <w:tc>
          <w:tcPr>
            <w:tcW w:w="1290" w:type="dxa"/>
          </w:tcPr>
          <w:p w14:paraId="61E9E67D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A1573AE" w14:textId="77777777" w:rsidTr="000E6AFE">
        <w:tc>
          <w:tcPr>
            <w:tcW w:w="2304" w:type="dxa"/>
          </w:tcPr>
          <w:p w14:paraId="51F57F55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&lt;2024/05/01&gt;</w:t>
            </w:r>
          </w:p>
        </w:tc>
        <w:tc>
          <w:tcPr>
            <w:tcW w:w="1152" w:type="dxa"/>
          </w:tcPr>
          <w:p w14:paraId="5222B692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8C2DEF3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/>
                <w:lang w:eastAsia="ko-KR"/>
              </w:rPr>
              <w:t>애플리케이션</w:t>
            </w:r>
            <w:r w:rsidRPr="003B7183">
              <w:rPr>
                <w:rFonts w:ascii="HY엽서M" w:eastAsia="HY엽서M" w:hAnsi="바탕" w:hint="eastAsia"/>
                <w:lang w:eastAsia="ko-KR"/>
              </w:rPr>
              <w:t>의 디자인 초안을 추가</w:t>
            </w:r>
          </w:p>
        </w:tc>
        <w:tc>
          <w:tcPr>
            <w:tcW w:w="1290" w:type="dxa"/>
          </w:tcPr>
          <w:p w14:paraId="06EFD6F0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C51FD81" w14:textId="77777777" w:rsidTr="000E6AFE">
        <w:tc>
          <w:tcPr>
            <w:tcW w:w="2304" w:type="dxa"/>
          </w:tcPr>
          <w:p w14:paraId="6403A06B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A2E0A46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34D24BA" w14:textId="77777777" w:rsidR="003D6A2D" w:rsidRPr="003D6A2D" w:rsidRDefault="003B7183" w:rsidP="003B7183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추가된 디자인을 수정 및 개선점 항목 작성</w:t>
            </w:r>
          </w:p>
        </w:tc>
        <w:tc>
          <w:tcPr>
            <w:tcW w:w="1290" w:type="dxa"/>
          </w:tcPr>
          <w:p w14:paraId="5186D2C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181D15" w14:paraId="2A4572A0" w14:textId="77777777" w:rsidTr="000E6AFE">
        <w:tc>
          <w:tcPr>
            <w:tcW w:w="2304" w:type="dxa"/>
          </w:tcPr>
          <w:p w14:paraId="30772172" w14:textId="26D605E9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</w:t>
            </w:r>
            <w:r w:rsidR="00E147FD">
              <w:rPr>
                <w:rFonts w:ascii="HY엽서M" w:eastAsia="HY엽서M" w:hAnsi="바탕" w:hint="eastAsia"/>
                <w:lang w:eastAsia="ko-KR"/>
              </w:rPr>
              <w:t>14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654AD540" w14:textId="15BB45CA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2E3D2FE" w14:textId="1E7ED82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로그인 화면 설계 추가</w:t>
            </w:r>
          </w:p>
        </w:tc>
        <w:tc>
          <w:tcPr>
            <w:tcW w:w="1290" w:type="dxa"/>
          </w:tcPr>
          <w:p w14:paraId="79220C79" w14:textId="7DB653D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E147FD" w14:paraId="1696C386" w14:textId="77777777" w:rsidTr="000E6AFE">
        <w:tc>
          <w:tcPr>
            <w:tcW w:w="2304" w:type="dxa"/>
          </w:tcPr>
          <w:p w14:paraId="454B277C" w14:textId="4650441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</w:t>
            </w:r>
            <w:r>
              <w:rPr>
                <w:rFonts w:ascii="HY엽서M" w:eastAsia="HY엽서M" w:hAnsi="바탕" w:hint="eastAsia"/>
                <w:lang w:eastAsia="ko-KR"/>
              </w:rPr>
              <w:t>21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6F36A533" w14:textId="0C289941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E6C779C" w14:textId="740C5606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커뮤니티 화면 설계 추가</w:t>
            </w:r>
          </w:p>
        </w:tc>
        <w:tc>
          <w:tcPr>
            <w:tcW w:w="1290" w:type="dxa"/>
          </w:tcPr>
          <w:p w14:paraId="42356CAB" w14:textId="6BC4E71F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&lt;정세윤&gt;</w:t>
            </w:r>
          </w:p>
        </w:tc>
      </w:tr>
      <w:tr w:rsidR="00E147FD" w14:paraId="48045FD0" w14:textId="77777777" w:rsidTr="000E6AFE">
        <w:tc>
          <w:tcPr>
            <w:tcW w:w="2304" w:type="dxa"/>
          </w:tcPr>
          <w:p w14:paraId="30D7B8A2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5ED2E73B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5BFDAE1B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2E0D1C53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E147FD" w14:paraId="38D0C6BD" w14:textId="77777777" w:rsidTr="000E6AFE">
        <w:tc>
          <w:tcPr>
            <w:tcW w:w="2304" w:type="dxa"/>
          </w:tcPr>
          <w:p w14:paraId="6ADC8939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298947AB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128F3D9F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1C3BAFB7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E147FD" w14:paraId="3AF88D1F" w14:textId="77777777" w:rsidTr="000E6AFE">
        <w:tc>
          <w:tcPr>
            <w:tcW w:w="2304" w:type="dxa"/>
          </w:tcPr>
          <w:p w14:paraId="3C651089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C382360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60B1D7EA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21B51522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E147FD" w14:paraId="158709F3" w14:textId="77777777" w:rsidTr="000E6AFE">
        <w:tc>
          <w:tcPr>
            <w:tcW w:w="2304" w:type="dxa"/>
          </w:tcPr>
          <w:p w14:paraId="6C4ABAF2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9F2CA35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42440322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46390BD0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E147FD" w14:paraId="736E6D53" w14:textId="77777777" w:rsidTr="000E6AFE">
        <w:tc>
          <w:tcPr>
            <w:tcW w:w="2304" w:type="dxa"/>
          </w:tcPr>
          <w:p w14:paraId="78956B84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174AA8A8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2634F8B2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593578F6" w14:textId="7777777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</w:tbl>
    <w:p w14:paraId="6E6501EF" w14:textId="77777777" w:rsidR="00787AD6" w:rsidRDefault="00787AD6">
      <w:pPr>
        <w:rPr>
          <w:rFonts w:ascii="바탕" w:hAnsi="바탕"/>
          <w:lang w:eastAsia="ko-KR"/>
        </w:rPr>
      </w:pPr>
    </w:p>
    <w:p w14:paraId="34082689" w14:textId="77777777" w:rsidR="007A2F40" w:rsidRDefault="006E678D" w:rsidP="007A2F40">
      <w:pPr>
        <w:pStyle w:val="a3"/>
        <w:rPr>
          <w:rFonts w:ascii="바탕" w:hAnsi="바탕"/>
          <w:sz w:val="96"/>
          <w:szCs w:val="96"/>
          <w:lang w:eastAsia="ko-KR"/>
        </w:rPr>
      </w:pPr>
      <w:r>
        <w:rPr>
          <w:rFonts w:ascii="바탕" w:hAnsi="바탕"/>
          <w:lang w:eastAsia="ko-KR"/>
        </w:rPr>
        <w:br w:type="page"/>
      </w:r>
    </w:p>
    <w:sdt>
      <w:sdtPr>
        <w:rPr>
          <w:rFonts w:ascii="Times New Roman" w:eastAsia="바탕" w:hAnsi="Times New Roman" w:cs="Times New Roman" w:hint="eastAsia"/>
          <w:color w:val="auto"/>
          <w:sz w:val="22"/>
          <w:szCs w:val="22"/>
          <w:lang w:val="ko-KR" w:eastAsia="en-US"/>
        </w:rPr>
        <w:id w:val="1394854768"/>
        <w:docPartObj>
          <w:docPartGallery w:val="Table of Contents"/>
          <w:docPartUnique/>
        </w:docPartObj>
      </w:sdtPr>
      <w:sdtEndPr>
        <w:rPr>
          <w:rFonts w:ascii="HY헤드라인M" w:eastAsia="HY헤드라인M"/>
        </w:rPr>
      </w:sdtEndPr>
      <w:sdtContent>
        <w:p w14:paraId="37BB2139" w14:textId="77777777" w:rsidR="003D6A2D" w:rsidRPr="00CB2765" w:rsidRDefault="003D6A2D" w:rsidP="00CB2765">
          <w:pPr>
            <w:pStyle w:val="TOC"/>
            <w:jc w:val="center"/>
            <w:rPr>
              <w:b/>
              <w:sz w:val="44"/>
              <w:szCs w:val="44"/>
            </w:rPr>
          </w:pPr>
          <w:r w:rsidRPr="00CB2765">
            <w:rPr>
              <w:rFonts w:hint="eastAsia"/>
              <w:b/>
              <w:sz w:val="44"/>
              <w:szCs w:val="44"/>
            </w:rPr>
            <w:t>목차</w:t>
          </w:r>
        </w:p>
        <w:p w14:paraId="20F65E2D" w14:textId="77777777" w:rsidR="003D6A2D" w:rsidRPr="00CB2765" w:rsidRDefault="003D6A2D" w:rsidP="003D6A2D">
          <w:pPr>
            <w:pStyle w:val="10"/>
            <w:rPr>
              <w:rFonts w:ascii="HY헤드라인M" w:eastAsia="HY헤드라인M" w:hAnsi="한컴 말랑말랑 Bold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eastAsia="ko-KR"/>
            </w:rPr>
            <w:t>개요</w:t>
          </w:r>
          <w:r w:rsidRPr="00CB2765">
            <w:rPr>
              <w:rFonts w:ascii="HY헤드라인M" w:eastAsia="HY헤드라인M" w:hAnsi="한컴 말랑말랑 Bold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2687AF5A" w14:textId="77777777" w:rsidR="003D6A2D" w:rsidRPr="00CB2765" w:rsidRDefault="003D6A2D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필요성 및 배경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3E5EE2B7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592C6A3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비 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17F36A6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시스템 인터페이스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704550D2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데이터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E3A87F8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보안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167EFC5A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품질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0A3D892" w14:textId="77777777" w:rsidR="00CB2765" w:rsidRPr="00CB2765" w:rsidRDefault="00CB2765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사용자 관리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48B824A4" w14:textId="77777777" w:rsidR="00DC03C3" w:rsidRPr="00CB2765" w:rsidRDefault="00CB2765" w:rsidP="00CB2765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기타 요구사항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</w:sdtContent>
    </w:sdt>
    <w:p w14:paraId="5B628BFB" w14:textId="77777777" w:rsidR="00EC6C66" w:rsidRPr="0072340A" w:rsidRDefault="006E678D" w:rsidP="00F91D9E">
      <w:pPr>
        <w:pStyle w:val="a3"/>
        <w:rPr>
          <w:rFonts w:ascii="한컴 말랑말랑 Bold" w:eastAsia="한컴 말랑말랑 Bold" w:hAnsi="한컴 말랑말랑 Bold"/>
          <w:lang w:eastAsia="ko-KR"/>
        </w:rPr>
      </w:pPr>
      <w:r w:rsidRPr="007A2F40">
        <w:rPr>
          <w:lang w:eastAsia="ko-KR"/>
        </w:rPr>
        <w:br w:type="page"/>
      </w:r>
      <w:r w:rsidR="007A2F40" w:rsidRPr="0072340A">
        <w:rPr>
          <w:rFonts w:ascii="한컴 말랑말랑 Bold" w:eastAsia="한컴 말랑말랑 Bold" w:hAnsi="한컴 말랑말랑 Bold" w:hint="eastAsia"/>
          <w:lang w:eastAsia="ko-KR"/>
        </w:rPr>
        <w:lastRenderedPageBreak/>
        <w:t>소프트웨어 요구 명세서</w:t>
      </w:r>
    </w:p>
    <w:p w14:paraId="6EA1054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개요:</w:t>
      </w:r>
    </w:p>
    <w:p w14:paraId="32557B7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이 문서는 사용자의 일정 관리를 지원하기 위한 캘린더 애플리케이션의 요구사항을 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기술</w:t>
      </w:r>
      <w:r w:rsidR="00A11BEE">
        <w:rPr>
          <w:rFonts w:ascii="HY견명조" w:eastAsia="HY견명조" w:hAnsi="한컴 말랑말랑 Bold" w:hint="eastAsia"/>
          <w:b w:val="0"/>
          <w:lang w:eastAsia="ko-KR"/>
        </w:rPr>
        <w:t>합니다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.</w:t>
      </w:r>
    </w:p>
    <w:p w14:paraId="146E876F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필요성 및 배경:</w:t>
      </w:r>
    </w:p>
    <w:p w14:paraId="6F4E62D2" w14:textId="77777777" w:rsidR="000B575D" w:rsidRPr="0072340A" w:rsidRDefault="000B575D" w:rsidP="000B575D">
      <w:pPr>
        <w:pStyle w:val="2"/>
        <w:rPr>
          <w:rFonts w:ascii="HY견명조" w:eastAsia="HY견명조" w:hAnsi="한컴 말랑말랑 Bold" w:cs="Segoe UI"/>
          <w:b w:val="0"/>
          <w:color w:val="0D0D0D"/>
          <w:shd w:val="clear" w:color="auto" w:fill="FFFFFF"/>
          <w:lang w:eastAsia="ko-KR"/>
        </w:rPr>
      </w:pPr>
      <w:r w:rsidRPr="0072340A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현대 사회에서는 개인 및 업무 일정을 관리하기 위한 효과적인 도구가 필</w:t>
      </w:r>
      <w:r w:rsidR="00A11BEE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요합니다.</w:t>
      </w:r>
    </w:p>
    <w:p w14:paraId="2D3206A7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캘린더 앱은 사용자가 간편하게 일정을 관리하고 공유할 수 있는 편리한 도구가 될 것입니다.</w:t>
      </w:r>
    </w:p>
    <w:p w14:paraId="733611F3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C5B9CF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개인적인 일정을 추가, 수정, 삭제할 수 있어야 합니다.</w:t>
      </w:r>
    </w:p>
    <w:p w14:paraId="61A0F1E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다양한 시간 단위(일, 주, 월)로 일정을 표시할 수 있어야 합니다.</w:t>
      </w:r>
    </w:p>
    <w:p w14:paraId="766D7D8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알림 설정을 통해 특정 일정의 알림을 받을 수 있어야 합니다.</w:t>
      </w:r>
    </w:p>
    <w:p w14:paraId="617607AC" w14:textId="77777777" w:rsidR="00A11BEE" w:rsidRDefault="000B575D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일정에는 제목, 날짜, 시간, 위치 등의 정보를 포함할 수 있어야 합니다.</w:t>
      </w:r>
    </w:p>
    <w:p w14:paraId="08114B19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커뮤니티 기능을 활용하여 유저간의 소통을 활성화 시켜 정보를 공유할 수 있도록 합니다.</w:t>
      </w:r>
    </w:p>
    <w:p w14:paraId="1A7AA9FE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유저간의 경쟁 기능을 도입하여 보다 적극적으로 앱을 활용 할 수 있도록 합니다.</w:t>
      </w:r>
    </w:p>
    <w:p w14:paraId="6ED839A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비</w:t>
      </w:r>
      <w:r w:rsidR="00CE4A3B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 xml:space="preserve"> </w:t>
      </w: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829C23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빠르고 신속하게 작동해야 하며, 대용량의 일정 데이터를 처리할 때에도 성능이 유지되어야 합니다.</w:t>
      </w:r>
    </w:p>
    <w:p w14:paraId="750BC6E9" w14:textId="77777777" w:rsidR="00046F34" w:rsidRDefault="000B575D" w:rsidP="00046F34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안정적이며 예외 상황에서도 적절한 오류 처리를 해야 합니다.</w:t>
      </w:r>
    </w:p>
    <w:p w14:paraId="5FDAD540" w14:textId="77777777" w:rsidR="003F7725" w:rsidRDefault="00046F34" w:rsidP="003F7725">
      <w:pPr>
        <w:pStyle w:val="2"/>
        <w:numPr>
          <w:ilvl w:val="0"/>
          <w:numId w:val="0"/>
        </w:numPr>
        <w:rPr>
          <w:rFonts w:ascii="HY견명조" w:eastAsia="HY견명조"/>
          <w:b w:val="0"/>
          <w:lang w:eastAsia="ko-KR"/>
        </w:rPr>
      </w:pPr>
      <w:r w:rsidRPr="00046F34">
        <w:rPr>
          <w:rFonts w:ascii="HY견명조" w:eastAsia="HY견명조" w:hint="eastAsia"/>
          <w:b w:val="0"/>
          <w:lang w:eastAsia="ko-KR"/>
        </w:rPr>
        <w:t xml:space="preserve">사용자 인터페이스는 직관적이고 사용하기 편리해야 </w:t>
      </w:r>
      <w:r w:rsidR="003F7725">
        <w:rPr>
          <w:rFonts w:ascii="HY견명조" w:eastAsia="HY견명조" w:hint="eastAsia"/>
          <w:b w:val="0"/>
          <w:lang w:eastAsia="ko-KR"/>
        </w:rPr>
        <w:t>합니다.</w:t>
      </w:r>
    </w:p>
    <w:p w14:paraId="6933D4C9" w14:textId="77777777" w:rsidR="003F7725" w:rsidRPr="003F7725" w:rsidRDefault="003F7725" w:rsidP="003F7725">
      <w:pPr>
        <w:rPr>
          <w:lang w:eastAsia="ko-KR"/>
        </w:rPr>
        <w:sectPr w:rsidR="003F7725" w:rsidRPr="003F772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4770960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lastRenderedPageBreak/>
        <w:t>시스템 인터페이스:</w:t>
      </w:r>
    </w:p>
    <w:p w14:paraId="65AF5FFF" w14:textId="77777777" w:rsidR="000B575D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캘린더 앱은 다른 앱이나 서비스와의 인터페이스를 제공해야 합니다. 예를 들어, 이메일, </w:t>
      </w:r>
      <w:r w:rsidR="0072340A">
        <w:rPr>
          <w:rFonts w:ascii="HY견명조" w:eastAsia="HY견명조" w:hAnsi="한컴 말랑말랑 Bold" w:hint="eastAsia"/>
          <w:b w:val="0"/>
          <w:lang w:eastAsia="ko-KR"/>
        </w:rPr>
        <w:t>메시지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 앱과의 통합이 가능해야 합니다.</w:t>
      </w:r>
    </w:p>
    <w:p w14:paraId="1402955A" w14:textId="77777777" w:rsidR="00C90A9B" w:rsidRDefault="00E147FD" w:rsidP="00C90A9B">
      <w:pPr>
        <w:rPr>
          <w:lang w:eastAsia="ko-KR"/>
        </w:rPr>
      </w:pPr>
      <w:r>
        <w:rPr>
          <w:lang w:eastAsia="ko-KR"/>
        </w:rPr>
        <w:pict w14:anchorId="0FB61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65pt;height:371.65pt">
            <v:imagedata r:id="rId14" o:title="그림2"/>
          </v:shape>
        </w:pict>
      </w:r>
    </w:p>
    <w:p w14:paraId="42285DC2" w14:textId="77777777" w:rsidR="003F7725" w:rsidRDefault="00E147FD" w:rsidP="00046F34">
      <w:pPr>
        <w:rPr>
          <w:noProof/>
          <w:lang w:eastAsia="ko-KR"/>
        </w:rPr>
      </w:pPr>
      <w:r>
        <w:rPr>
          <w:lang w:eastAsia="ko-KR"/>
        </w:rPr>
        <w:lastRenderedPageBreak/>
        <w:pict w14:anchorId="56FC2022">
          <v:shape id="_x0000_i1026" type="#_x0000_t75" style="width:466.5pt;height:401.25pt">
            <v:imagedata r:id="rId15" o:title="그림3"/>
          </v:shape>
        </w:pict>
      </w:r>
    </w:p>
    <w:p w14:paraId="21A1C0EF" w14:textId="77777777" w:rsidR="003F7725" w:rsidRDefault="003F7725" w:rsidP="00046F34">
      <w:pPr>
        <w:rPr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A1AC8F5" w14:textId="77777777" w:rsidR="00C01372" w:rsidRDefault="00C01372" w:rsidP="00046F34">
      <w:pPr>
        <w:rPr>
          <w:noProof/>
          <w:lang w:eastAsia="ko-KR"/>
        </w:rPr>
      </w:pPr>
    </w:p>
    <w:p w14:paraId="41B9D386" w14:textId="2B9719C8" w:rsidR="003F7725" w:rsidRDefault="00FB5363" w:rsidP="00046F34">
      <w:pPr>
        <w:rPr>
          <w:rFonts w:hint="eastAsia"/>
          <w:noProof/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noProof/>
          <w:lang w:eastAsia="ko-KR"/>
        </w:rPr>
        <w:drawing>
          <wp:inline distT="0" distB="0" distL="0" distR="0" wp14:anchorId="21699424" wp14:editId="6A64F01C">
            <wp:extent cx="5926347" cy="5904296"/>
            <wp:effectExtent l="0" t="0" r="0" b="1270"/>
            <wp:docPr id="1" name="그림 1" descr="C:\Users\YUHAN\AppData\Local\Microsoft\Windows\INetCache\Content.Word\그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YUHAN\AppData\Local\Microsoft\Windows\INetCache\Content.Word\그림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24" cy="6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306" w14:textId="60F6CBCF" w:rsidR="00C01372" w:rsidRDefault="005A3850" w:rsidP="00046F3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B8E054F" wp14:editId="5DB2CD7E">
            <wp:extent cx="1679166" cy="3600000"/>
            <wp:effectExtent l="0" t="0" r="0" b="635"/>
            <wp:docPr id="894977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91D9006" wp14:editId="3EB5C0D0">
            <wp:extent cx="1679166" cy="3600000"/>
            <wp:effectExtent l="0" t="0" r="0" b="635"/>
            <wp:docPr id="15780195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3B852C8" wp14:editId="7A703BDF">
            <wp:extent cx="1679166" cy="3600000"/>
            <wp:effectExtent l="0" t="0" r="0" b="635"/>
            <wp:docPr id="3453581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0F60" w14:textId="30E41E37" w:rsidR="00C01372" w:rsidRDefault="00C01372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br w:type="page"/>
      </w:r>
    </w:p>
    <w:p w14:paraId="3A67DF79" w14:textId="07D4DBB2" w:rsidR="003F7725" w:rsidRDefault="00C01372" w:rsidP="00C01372">
      <w:pPr>
        <w:widowControl/>
        <w:spacing w:line="240" w:lineRule="auto"/>
        <w:rPr>
          <w:rFonts w:hint="eastAsia"/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AFF2F2F" wp14:editId="2F6479AD">
            <wp:extent cx="1687509" cy="3600000"/>
            <wp:effectExtent l="0" t="0" r="8255" b="635"/>
            <wp:docPr id="1406327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0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05F8E90" wp14:editId="3C193DCB">
            <wp:extent cx="1684243" cy="3600000"/>
            <wp:effectExtent l="0" t="0" r="0" b="635"/>
            <wp:docPr id="20916773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33EE3BA5" wp14:editId="728A3B7E">
            <wp:extent cx="1707311" cy="3600000"/>
            <wp:effectExtent l="0" t="0" r="7620" b="635"/>
            <wp:docPr id="16137333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1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6DA8D67" wp14:editId="70B5339F">
            <wp:extent cx="1657674" cy="3600000"/>
            <wp:effectExtent l="0" t="0" r="0" b="635"/>
            <wp:docPr id="17562916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7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3EEA" w14:textId="77777777" w:rsidR="003F7725" w:rsidRPr="00046F34" w:rsidRDefault="003F7725" w:rsidP="00046F34">
      <w:pPr>
        <w:rPr>
          <w:rFonts w:hint="eastAsia"/>
          <w:lang w:eastAsia="ko-KR"/>
        </w:rPr>
      </w:pPr>
    </w:p>
    <w:p w14:paraId="1C94E519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데이터 요구사항:</w:t>
      </w:r>
    </w:p>
    <w:p w14:paraId="1725BF2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 및 사용자 정보 등의 데이터를 저장하고 관리할 수 있어야 합니다.</w:t>
      </w:r>
    </w:p>
    <w:p w14:paraId="1E22470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데이터베이스에 대한 백업 및 복구 기능이 필요합니다.</w:t>
      </w:r>
    </w:p>
    <w:p w14:paraId="240BC2EB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</w:p>
    <w:p w14:paraId="7241700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사용자의 개인 정보 및 일정 데이터는 안전하게 보호되어야 합니다.</w:t>
      </w:r>
    </w:p>
    <w:p w14:paraId="5372F73C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인증 및 권한 관리 시스템을 통해 사용자의 접근 권한을 관리해야 합니다.</w:t>
      </w:r>
    </w:p>
    <w:p w14:paraId="7C839208" w14:textId="77777777" w:rsidR="000B575D" w:rsidRPr="0072340A" w:rsidRDefault="00CB2765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>
        <w:rPr>
          <w:rFonts w:ascii="한컴 말랑말랑 Bold" w:eastAsia="한컴 말랑말랑 Bold" w:hAnsi="한컴 말랑말랑 Bold" w:hint="eastAsia"/>
          <w:bCs/>
          <w:sz w:val="36"/>
          <w:szCs w:val="36"/>
          <w:lang w:eastAsia="ko-KR"/>
        </w:rPr>
        <w:t>품질</w:t>
      </w:r>
      <w:r w:rsidR="000B575D"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 xml:space="preserve"> 요구사항:</w:t>
      </w:r>
    </w:p>
    <w:p w14:paraId="5E8649EB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테스트 및 피드백을 통해 사용자 경험을 지속적으로 개선해야 합니다.</w:t>
      </w:r>
    </w:p>
    <w:p w14:paraId="60CEB6E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테스트 케이스 및 품질 보증 절차를 수립하여 소프트웨어의 품질을 유지해야 합니다.</w:t>
      </w:r>
    </w:p>
    <w:p w14:paraId="754AAEE6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사용자 관리 요구사항:</w:t>
      </w:r>
    </w:p>
    <w:p w14:paraId="4D24B39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 계정을 생성하고 로그인하여 앱을 사용할 수 있어야 합니다.</w:t>
      </w:r>
    </w:p>
    <w:p w14:paraId="140AF324" w14:textId="77777777" w:rsidR="000B575D" w:rsidRPr="0072340A" w:rsidRDefault="000B575D" w:rsidP="000B575D">
      <w:pPr>
        <w:pStyle w:val="2"/>
        <w:rPr>
          <w:rFonts w:ascii="한컴 말랑말랑 Bold" w:eastAsia="한컴 말랑말랑 Bold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프로필 관리 및 비밀번호 재설정 등의 기능이 제공되어야 합니다.</w:t>
      </w:r>
    </w:p>
    <w:p w14:paraId="031E578A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기타 요구사항:</w:t>
      </w:r>
    </w:p>
    <w:p w14:paraId="3E110A19" w14:textId="77777777" w:rsidR="000B575D" w:rsidRPr="0072340A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다국어 및 다시지를 지원하여 국제 사용자에게 적합한 경험을 제공해야 합니다.</w:t>
      </w:r>
    </w:p>
    <w:p w14:paraId="2EBD2712" w14:textId="77777777" w:rsidR="00F506B7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시스템은 확장 가능하며, 추후에 추가적인 기능이나 업데이트를 쉽게 구현할 수 있어야 합니다.</w:t>
      </w:r>
    </w:p>
    <w:p w14:paraId="29909AAF" w14:textId="77777777" w:rsidR="000B575D" w:rsidRDefault="00F506B7" w:rsidP="00F506B7">
      <w:pPr>
        <w:pStyle w:val="a3"/>
        <w:rPr>
          <w:rFonts w:ascii="한컴 말랑말랑 Bold" w:eastAsia="한컴 말랑말랑 Bold" w:hAnsi="한컴 말랑말랑 Bold"/>
          <w:lang w:eastAsia="ko-KR"/>
        </w:rPr>
      </w:pPr>
      <w:r>
        <w:rPr>
          <w:lang w:eastAsia="ko-KR"/>
        </w:rPr>
        <w:br w:type="page"/>
      </w:r>
      <w:r>
        <w:rPr>
          <w:rFonts w:ascii="한컴 말랑말랑 Bold" w:eastAsia="한컴 말랑말랑 Bold" w:hAnsi="한컴 말랑말랑 Bold" w:hint="eastAsia"/>
          <w:lang w:eastAsia="ko-KR"/>
        </w:rPr>
        <w:lastRenderedPageBreak/>
        <w:t xml:space="preserve">팀원 </w:t>
      </w:r>
      <w:r w:rsidR="00CB2765">
        <w:rPr>
          <w:rFonts w:ascii="한컴 말랑말랑 Bold" w:eastAsia="한컴 말랑말랑 Bold" w:hAnsi="한컴 말랑말랑 Bold" w:hint="eastAsia"/>
          <w:lang w:eastAsia="ko-KR"/>
        </w:rPr>
        <w:t>역할</w:t>
      </w:r>
    </w:p>
    <w:p w14:paraId="2B8AE772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프로젝트 매니저(PM)</w:t>
      </w:r>
    </w:p>
    <w:p w14:paraId="0ADDB8EA" w14:textId="77777777" w:rsidR="00F506B7" w:rsidRPr="00C224D6" w:rsidRDefault="00F506B7" w:rsidP="00F506B7">
      <w:pPr>
        <w:jc w:val="center"/>
        <w:rPr>
          <w:rFonts w:ascii="HY헤드라인M" w:eastAsia="HY헤드라인M"/>
          <w:b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b/>
          <w:sz w:val="22"/>
          <w:szCs w:val="22"/>
          <w:lang w:eastAsia="ko-KR"/>
        </w:rPr>
        <w:t>배지호</w:t>
      </w:r>
      <w:proofErr w:type="spellEnd"/>
    </w:p>
    <w:p w14:paraId="770B9AD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 xml:space="preserve">개발자(프론트, 백, </w:t>
      </w:r>
      <w:proofErr w:type="spellStart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풀스택</w:t>
      </w:r>
      <w:proofErr w:type="spellEnd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)</w:t>
      </w:r>
    </w:p>
    <w:p w14:paraId="133FD591" w14:textId="77777777" w:rsidR="00F506B7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 xml:space="preserve">백 엔드: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>
        <w:rPr>
          <w:rFonts w:ascii="HY헤드라인M" w:eastAsia="HY헤드라인M" w:hint="eastAsia"/>
          <w:sz w:val="22"/>
          <w:szCs w:val="22"/>
          <w:lang w:eastAsia="ko-KR"/>
        </w:rPr>
        <w:t xml:space="preserve"> </w:t>
      </w:r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이창열,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조희섭</w:t>
      </w:r>
      <w:proofErr w:type="spellEnd"/>
    </w:p>
    <w:p w14:paraId="12F0DCA4" w14:textId="77777777" w:rsid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프론트 엔드:</w:t>
      </w:r>
      <w:r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 w:rsidRPr="00C224D6"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정세운</w:t>
      </w:r>
      <w:proofErr w:type="spellEnd"/>
    </w:p>
    <w:p w14:paraId="3D4D4590" w14:textId="77777777" w:rsidR="00C224D6" w:rsidRP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Full S</w:t>
      </w:r>
      <w:r>
        <w:rPr>
          <w:rFonts w:ascii="HY헤드라인M" w:eastAsia="HY헤드라인M"/>
          <w:sz w:val="22"/>
          <w:szCs w:val="22"/>
          <w:lang w:eastAsia="ko-KR"/>
        </w:rPr>
        <w:t>t</w:t>
      </w:r>
      <w:r>
        <w:rPr>
          <w:rFonts w:ascii="HY헤드라인M" w:eastAsia="HY헤드라인M" w:hint="eastAsia"/>
          <w:sz w:val="22"/>
          <w:szCs w:val="22"/>
          <w:lang w:eastAsia="ko-KR"/>
        </w:rPr>
        <w:t>ack: 이창열</w:t>
      </w:r>
    </w:p>
    <w:p w14:paraId="587271D0" w14:textId="77777777" w:rsid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UI/UX Designer / Graphic Designer</w:t>
      </w:r>
    </w:p>
    <w:p w14:paraId="398523DC" w14:textId="77777777" w:rsidR="00C224D6" w:rsidRPr="00C224D6" w:rsidRDefault="00C224D6" w:rsidP="00C224D6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color w:val="000000" w:themeColor="text1"/>
          <w:sz w:val="22"/>
          <w:szCs w:val="22"/>
          <w:lang w:eastAsia="ko-KR"/>
        </w:rPr>
        <w:t>조희섭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</w:p>
    <w:p w14:paraId="43BD8CF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자료조사</w:t>
      </w:r>
    </w:p>
    <w:p w14:paraId="59D56B45" w14:textId="77777777" w:rsidR="00F506B7" w:rsidRDefault="00C224D6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정세운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>, 이창열</w:t>
      </w:r>
    </w:p>
    <w:p w14:paraId="6B810EDB" w14:textId="77777777" w:rsidR="00CB2765" w:rsidRDefault="00CB2765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</w:p>
    <w:p w14:paraId="5123CAC3" w14:textId="77777777" w:rsidR="00CB2765" w:rsidRDefault="00CB2765" w:rsidP="00CB2765">
      <w:pPr>
        <w:rPr>
          <w:lang w:eastAsia="ko-KR"/>
        </w:rPr>
      </w:pPr>
      <w:r>
        <w:rPr>
          <w:lang w:eastAsia="ko-KR"/>
        </w:rPr>
        <w:br w:type="page"/>
      </w:r>
    </w:p>
    <w:p w14:paraId="6526878F" w14:textId="77777777" w:rsidR="00F308DF" w:rsidRDefault="00CB2765" w:rsidP="00F308DF">
      <w:pPr>
        <w:jc w:val="center"/>
        <w:rPr>
          <w:rFonts w:ascii="한컴 말랑말랑 Bold" w:eastAsia="한컴 말랑말랑 Bold" w:hAnsi="한컴 말랑말랑 Bold"/>
          <w:b/>
          <w:sz w:val="36"/>
          <w:szCs w:val="36"/>
          <w:lang w:eastAsia="ko-KR"/>
        </w:rPr>
      </w:pPr>
      <w:r w:rsidRPr="00CB2765">
        <w:rPr>
          <w:rFonts w:ascii="한컴 말랑말랑 Bold" w:eastAsia="한컴 말랑말랑 Bold" w:hAnsi="한컴 말랑말랑 Bold" w:hint="eastAsia"/>
          <w:b/>
          <w:sz w:val="36"/>
          <w:szCs w:val="36"/>
          <w:lang w:eastAsia="ko-KR"/>
        </w:rPr>
        <w:lastRenderedPageBreak/>
        <w:t>피드백(개선점)</w:t>
      </w:r>
    </w:p>
    <w:p w14:paraId="122B684C" w14:textId="77777777" w:rsidR="00F308DF" w:rsidRDefault="00F308DF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1. 자료조사</w:t>
      </w:r>
    </w:p>
    <w:p w14:paraId="264CDBF1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[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이태겸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, 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정세운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, 이창열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]</w:t>
      </w:r>
    </w:p>
    <w:p w14:paraId="6D9E6618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proofErr w:type="gram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강점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</w:t>
      </w: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:</w:t>
      </w:r>
      <w:proofErr w:type="gramEnd"/>
    </w:p>
    <w:p w14:paraId="70BF93BD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필요한 정보를 효과적으로 조사하고, 프로젝트에 필요한 자료를 수집하는데 능숙합니다.</w:t>
      </w:r>
    </w:p>
    <w:p w14:paraId="00939E9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3A37D41B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개선할 </w:t>
      </w:r>
      <w:proofErr w:type="gram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:</w:t>
      </w:r>
      <w:proofErr w:type="gramEnd"/>
    </w:p>
    <w:p w14:paraId="0AD0F411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신뢰할 수 있는 소스에서 정보를 찾고, 정보를 분석하고 요약하는데 더 많은 시간을 투자해야 합니다.</w:t>
      </w:r>
    </w:p>
    <w:p w14:paraId="0D2FF07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팀원과의 정보 공유 및 협업을 통해 효율성을 높이는데 노력해야 합니다.</w:t>
      </w:r>
    </w:p>
    <w:p w14:paraId="0328D93B" w14:textId="77777777" w:rsidR="00C90A9B" w:rsidRPr="00C303C2" w:rsidRDefault="00C90A9B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5122514C" w14:textId="77777777" w:rsidR="00FB5363" w:rsidRDefault="00C90A9B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  <w:t xml:space="preserve">2. </w:t>
      </w:r>
      <w:r w:rsidR="00FB5363" w:rsidRPr="00FB5363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UI/UX Designer / Graphic Designer</w:t>
      </w:r>
    </w:p>
    <w:p w14:paraId="2C95B88A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[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배지호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, 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조희섭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]</w:t>
      </w:r>
    </w:p>
    <w:p w14:paraId="06D54E25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proofErr w:type="gram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강점 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  <w:proofErr w:type="gramEnd"/>
    </w:p>
    <w:p w14:paraId="402383E9" w14:textId="77777777" w:rsidR="00C303C2" w:rsidRDefault="00076F5D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가시성이 높은 디자인을 기용할 수 있는 능력을 가지고 있으며,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사용자들에게 보다 더 쉽게 접근할 수 있는 디자인을 기획하는데 능숙합니다</w:t>
      </w:r>
    </w:p>
    <w:p w14:paraId="2D884A67" w14:textId="77777777" w:rsidR="00C303C2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p w14:paraId="609B1334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개선할 </w:t>
      </w:r>
      <w:proofErr w:type="gram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점</w:t>
      </w:r>
      <w:r w:rsidRPr="00C303C2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 </w:t>
      </w:r>
      <w:r w:rsidRPr="00C303C2"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  <w:proofErr w:type="gramEnd"/>
    </w:p>
    <w:p w14:paraId="383C9E2A" w14:textId="77777777" w:rsidR="004249BC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프로젝트의 시초가 되는 디자인 작업이다 보니까 시간 투자 대비 효율이 떨어져서 더 신속하게 작업 할 수 있도록 노력해야 합니다.</w:t>
      </w:r>
    </w:p>
    <w:p w14:paraId="088C76CC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sectPr w:rsidR="00C303C2" w:rsidRPr="00C303C2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B2668" w14:textId="77777777" w:rsidR="007764F3" w:rsidRDefault="007764F3">
      <w:pPr>
        <w:spacing w:line="240" w:lineRule="auto"/>
      </w:pPr>
      <w:r>
        <w:separator/>
      </w:r>
    </w:p>
  </w:endnote>
  <w:endnote w:type="continuationSeparator" w:id="0">
    <w:p w14:paraId="4597A4E1" w14:textId="77777777" w:rsidR="007764F3" w:rsidRDefault="0077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1CCAB" w14:textId="77777777" w:rsidR="000B575D" w:rsidRDefault="000B57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D5A121" w14:textId="77777777" w:rsidR="000B575D" w:rsidRDefault="000B57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575D" w14:paraId="3FBEEA62" w14:textId="77777777" w:rsidTr="007A2F40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9895E7" w14:textId="77777777" w:rsidR="000B575D" w:rsidRDefault="000B575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[</w:t>
          </w:r>
          <w:proofErr w:type="spellStart"/>
          <w:r>
            <w:rPr>
              <w:rFonts w:hint="eastAsia"/>
              <w:lang w:eastAsia="ko-KR"/>
            </w:rPr>
            <w:t>갓됨캘린더</w:t>
          </w:r>
          <w:proofErr w:type="spellEnd"/>
          <w:r>
            <w:rPr>
              <w:rFonts w:hint="eastAsia"/>
              <w:lang w:eastAsia="ko-KR"/>
            </w:rPr>
            <w:t>]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BB9C0E" w14:textId="77777777" w:rsidR="000B575D" w:rsidRDefault="000B575D">
          <w:pPr>
            <w:jc w:val="center"/>
          </w:pPr>
          <w:r>
            <w:sym w:font="Symbol" w:char="F0D3"/>
          </w:r>
          <w:r w:rsidR="0005405E">
            <w:fldChar w:fldCharType="begin"/>
          </w:r>
          <w:r w:rsidR="0005405E">
            <w:instrText xml:space="preserve"> DOCPROPERTY "Company"  \* MERGEFORMAT </w:instrText>
          </w:r>
          <w:r w:rsidR="0005405E">
            <w:fldChar w:fldCharType="separate"/>
          </w:r>
          <w:r>
            <w:t>&lt;</w:t>
          </w:r>
          <w:proofErr w:type="spellStart"/>
          <w:r>
            <w:rPr>
              <w:rFonts w:hint="eastAsia"/>
              <w:lang w:eastAsia="ko-KR"/>
            </w:rPr>
            <w:t>잠좀자조</w:t>
          </w:r>
          <w:proofErr w:type="spellEnd"/>
          <w:r>
            <w:t>&gt;</w:t>
          </w:r>
          <w:r w:rsidR="0005405E"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E9675" w14:textId="77777777" w:rsidR="000B575D" w:rsidRDefault="000B575D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1A329050" w14:textId="77777777" w:rsidR="000B575D" w:rsidRDefault="000B57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4C03" w14:textId="77777777" w:rsidR="000B575D" w:rsidRDefault="000B5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B39CA" w14:textId="77777777" w:rsidR="007764F3" w:rsidRDefault="007764F3">
      <w:pPr>
        <w:spacing w:line="240" w:lineRule="auto"/>
      </w:pPr>
      <w:r>
        <w:separator/>
      </w:r>
    </w:p>
  </w:footnote>
  <w:footnote w:type="continuationSeparator" w:id="0">
    <w:p w14:paraId="75F3128E" w14:textId="77777777" w:rsidR="007764F3" w:rsidRDefault="00776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896" w14:textId="77777777" w:rsidR="000B575D" w:rsidRDefault="000B575D">
    <w:pPr>
      <w:rPr>
        <w:rFonts w:ascii="바탕" w:hAnsi="바탕"/>
        <w:sz w:val="24"/>
      </w:rPr>
    </w:pPr>
  </w:p>
  <w:p w14:paraId="203B0CAB" w14:textId="77777777" w:rsidR="000B575D" w:rsidRDefault="000B575D">
    <w:pPr>
      <w:pBdr>
        <w:top w:val="single" w:sz="6" w:space="1" w:color="auto"/>
      </w:pBdr>
      <w:rPr>
        <w:rFonts w:ascii="바탕" w:hAnsi="바탕"/>
        <w:sz w:val="24"/>
      </w:rPr>
    </w:pPr>
  </w:p>
  <w:p w14:paraId="1461BE70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proofErr w:type="spellStart"/>
    <w:r>
      <w:rPr>
        <w:rFonts w:ascii="바탕" w:hAnsi="바탕" w:hint="eastAsia"/>
        <w:b/>
        <w:sz w:val="36"/>
        <w:lang w:eastAsia="ko-KR"/>
      </w:rPr>
      <w:t>잠좀자조</w:t>
    </w:r>
    <w:proofErr w:type="spellEnd"/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14:paraId="04D378A7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14:paraId="3FC8475B" w14:textId="77777777" w:rsidR="000B575D" w:rsidRDefault="000B575D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575D" w14:paraId="2602FF8A" w14:textId="77777777">
      <w:tc>
        <w:tcPr>
          <w:tcW w:w="6379" w:type="dxa"/>
        </w:tcPr>
        <w:p w14:paraId="087B56F3" w14:textId="77777777"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fldChar w:fldCharType="begin"/>
          </w:r>
          <w:r w:rsidRPr="000E6AFE">
            <w:rPr>
              <w:b/>
            </w:rPr>
            <w:instrText xml:space="preserve"> SUBJECT  \* MERGEFORMAT </w:instrText>
          </w:r>
          <w:r w:rsidRPr="000E6AFE">
            <w:rPr>
              <w:b/>
            </w:rPr>
            <w:fldChar w:fldCharType="separate"/>
          </w:r>
          <w:r w:rsidRPr="000E6AFE">
            <w:rPr>
              <w:b/>
            </w:rPr>
            <w:t>&lt;</w:t>
          </w:r>
          <w:proofErr w:type="spellStart"/>
          <w:proofErr w:type="gramStart"/>
          <w:r w:rsidRPr="000E6AFE">
            <w:rPr>
              <w:rFonts w:hint="eastAsia"/>
              <w:b/>
              <w:lang w:eastAsia="ko-KR"/>
            </w:rPr>
            <w:t>갓됨캘린더</w:t>
          </w:r>
          <w:proofErr w:type="spellEnd"/>
          <w:r w:rsidRPr="000E6AFE">
            <w:rPr>
              <w:b/>
            </w:rPr>
            <w:t xml:space="preserve"> &gt;</w:t>
          </w:r>
          <w:proofErr w:type="gramEnd"/>
          <w:r w:rsidRPr="000E6AFE">
            <w:rPr>
              <w:b/>
            </w:rPr>
            <w:fldChar w:fldCharType="end"/>
          </w:r>
        </w:p>
      </w:tc>
      <w:tc>
        <w:tcPr>
          <w:tcW w:w="3179" w:type="dxa"/>
        </w:tcPr>
        <w:p w14:paraId="7EC350E3" w14:textId="77777777" w:rsidR="000B575D" w:rsidRPr="000E6AFE" w:rsidRDefault="000B575D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</w:t>
          </w:r>
          <w:r w:rsidRPr="000E6AFE">
            <w:rPr>
              <w:b/>
            </w:rPr>
            <w:t>Version:           &lt;0.1.0&gt;</w:t>
          </w:r>
        </w:p>
      </w:tc>
    </w:tr>
    <w:tr w:rsidR="000B575D" w14:paraId="55894BA6" w14:textId="77777777">
      <w:tc>
        <w:tcPr>
          <w:tcW w:w="6379" w:type="dxa"/>
        </w:tcPr>
        <w:p w14:paraId="5C121A56" w14:textId="77777777" w:rsidR="000B575D" w:rsidRPr="000E6AFE" w:rsidRDefault="000B575D">
          <w:pPr>
            <w:rPr>
              <w:b/>
              <w:lang w:eastAsia="ko-KR"/>
            </w:rPr>
          </w:pPr>
          <w:r w:rsidRPr="000E6AFE">
            <w:rPr>
              <w:rFonts w:hint="eastAsia"/>
              <w:b/>
              <w:lang w:eastAsia="ko-KR"/>
            </w:rPr>
            <w:t>소프트웨어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요구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명세서</w:t>
          </w:r>
        </w:p>
      </w:tc>
      <w:tc>
        <w:tcPr>
          <w:tcW w:w="3179" w:type="dxa"/>
        </w:tcPr>
        <w:p w14:paraId="3D8940D7" w14:textId="584F1BF2" w:rsidR="000B575D" w:rsidRDefault="000B575D" w:rsidP="005145EF">
          <w:r>
            <w:rPr>
              <w:lang w:eastAsia="ko-KR"/>
            </w:rPr>
            <w:t xml:space="preserve">  </w:t>
          </w:r>
          <w:r>
            <w:t>Date:  &lt;</w:t>
          </w:r>
          <w:r w:rsidR="002B7C91">
            <w:t>2024/05/</w:t>
          </w:r>
          <w:r w:rsidR="00E147FD">
            <w:rPr>
              <w:rFonts w:hint="eastAsia"/>
              <w:lang w:eastAsia="ko-KR"/>
            </w:rPr>
            <w:t>21</w:t>
          </w:r>
          <w:r>
            <w:t>&gt;</w:t>
          </w:r>
        </w:p>
      </w:tc>
    </w:tr>
    <w:tr w:rsidR="000B575D" w14:paraId="0E98CF12" w14:textId="77777777">
      <w:tc>
        <w:tcPr>
          <w:tcW w:w="9558" w:type="dxa"/>
          <w:gridSpan w:val="2"/>
        </w:tcPr>
        <w:p w14:paraId="0F280D74" w14:textId="782926F7" w:rsidR="000B575D" w:rsidRPr="00E147FD" w:rsidRDefault="000B575D" w:rsidP="00C95D20">
          <w:pPr>
            <w:rPr>
              <w:b/>
              <w:color w:val="0D0D0D"/>
              <w:shd w:val="clear" w:color="auto" w:fill="FFFFFF"/>
              <w:lang w:eastAsia="ko-KR"/>
            </w:rPr>
          </w:pPr>
          <w:r w:rsidRPr="000E6AFE">
            <w:rPr>
              <w:b/>
              <w:lang w:eastAsia="ko-KR"/>
            </w:rPr>
            <w:t>&lt;</w:t>
          </w:r>
          <w:r w:rsidR="00CB2765">
            <w:rPr>
              <w:b/>
              <w:lang w:eastAsia="ko-KR"/>
            </w:rPr>
            <w:t>[</w:t>
          </w:r>
          <w:r w:rsidR="00CB2765">
            <w:rPr>
              <w:rFonts w:hint="eastAsia"/>
              <w:b/>
              <w:lang w:eastAsia="ko-KR"/>
            </w:rPr>
            <w:t>SRS]</w:t>
          </w:r>
          <w:proofErr w:type="spellStart"/>
          <w:r w:rsidR="00CB2765">
            <w:rPr>
              <w:rFonts w:hint="eastAsia"/>
              <w:b/>
              <w:lang w:eastAsia="ko-KR"/>
            </w:rPr>
            <w:t>갓됨</w:t>
          </w:r>
          <w:proofErr w:type="spellEnd"/>
          <w:r w:rsidR="00CB2765">
            <w:rPr>
              <w:rFonts w:hint="eastAsia"/>
              <w:b/>
              <w:lang w:eastAsia="ko-KR"/>
            </w:rPr>
            <w:t xml:space="preserve"> </w:t>
          </w:r>
          <w:r w:rsidR="00CB2765">
            <w:rPr>
              <w:rFonts w:hint="eastAsia"/>
              <w:b/>
              <w:lang w:eastAsia="ko-KR"/>
            </w:rPr>
            <w:t>캘린더</w:t>
          </w:r>
          <w:r w:rsidR="00CB2765">
            <w:rPr>
              <w:rFonts w:hint="eastAsia"/>
              <w:b/>
              <w:lang w:eastAsia="ko-KR"/>
            </w:rPr>
            <w:t xml:space="preserve"> </w:t>
          </w:r>
          <w:proofErr w:type="spellStart"/>
          <w:r w:rsidR="00C224D6">
            <w:rPr>
              <w:rFonts w:hint="eastAsia"/>
              <w:b/>
              <w:color w:val="0D0D0D"/>
              <w:shd w:val="clear" w:color="auto" w:fill="FFFFFF"/>
              <w:lang w:eastAsia="ko-KR"/>
            </w:rPr>
            <w:t>잠좀자조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(</w:t>
          </w:r>
          <w:proofErr w:type="spellStart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PlsSleep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)</w:t>
          </w:r>
          <w:r w:rsidR="002B7C91">
            <w:rPr>
              <w:b/>
              <w:color w:val="0D0D0D"/>
              <w:shd w:val="clear" w:color="auto" w:fill="FFFFFF"/>
              <w:lang w:eastAsia="ko-KR"/>
            </w:rPr>
            <w:t xml:space="preserve"> 2024.05.</w:t>
          </w:r>
          <w:r w:rsidR="00E147FD">
            <w:rPr>
              <w:rFonts w:hint="eastAsia"/>
              <w:b/>
              <w:color w:val="0D0D0D"/>
              <w:shd w:val="clear" w:color="auto" w:fill="FFFFFF"/>
              <w:lang w:eastAsia="ko-KR"/>
            </w:rPr>
            <w:t>21</w:t>
          </w:r>
          <w:r w:rsidR="00CB2765">
            <w:rPr>
              <w:b/>
              <w:color w:val="0D0D0D"/>
              <w:shd w:val="clear" w:color="auto" w:fill="FFFFFF"/>
              <w:lang w:eastAsia="ko-KR"/>
            </w:rPr>
            <w:t xml:space="preserve"> </w:t>
          </w:r>
          <w:r w:rsidR="00E147FD">
            <w:rPr>
              <w:rFonts w:hint="eastAsia"/>
              <w:b/>
              <w:color w:val="0D0D0D"/>
              <w:shd w:val="clear" w:color="auto" w:fill="FFFFFF"/>
              <w:lang w:eastAsia="ko-KR"/>
            </w:rPr>
            <w:t>정세윤</w:t>
          </w:r>
          <w:r w:rsidRPr="000E6AFE">
            <w:rPr>
              <w:b/>
              <w:lang w:eastAsia="ko-KR"/>
            </w:rPr>
            <w:t>&gt;</w:t>
          </w:r>
        </w:p>
      </w:tc>
    </w:tr>
  </w:tbl>
  <w:p w14:paraId="174C944C" w14:textId="77777777" w:rsidR="000B575D" w:rsidRDefault="000B575D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587D" w14:textId="77777777" w:rsidR="000B575D" w:rsidRDefault="000B57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97755"/>
    <w:multiLevelType w:val="hybridMultilevel"/>
    <w:tmpl w:val="02C460B6"/>
    <w:lvl w:ilvl="0" w:tplc="7DE06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F7949"/>
    <w:multiLevelType w:val="hybridMultilevel"/>
    <w:tmpl w:val="C29435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2A409A"/>
    <w:multiLevelType w:val="hybridMultilevel"/>
    <w:tmpl w:val="4A16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6A2D34"/>
    <w:multiLevelType w:val="multilevel"/>
    <w:tmpl w:val="D05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95F02"/>
    <w:multiLevelType w:val="multilevel"/>
    <w:tmpl w:val="EAE84E6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553CED"/>
    <w:multiLevelType w:val="multilevel"/>
    <w:tmpl w:val="2BBAE0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FC1926"/>
    <w:multiLevelType w:val="hybridMultilevel"/>
    <w:tmpl w:val="C4465E7E"/>
    <w:lvl w:ilvl="0" w:tplc="93525E94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89D0AE1"/>
    <w:multiLevelType w:val="multilevel"/>
    <w:tmpl w:val="12665A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2" w15:restartNumberingAfterBreak="0">
    <w:nsid w:val="69E370FA"/>
    <w:multiLevelType w:val="multilevel"/>
    <w:tmpl w:val="EC5E8D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8400643"/>
    <w:multiLevelType w:val="multilevel"/>
    <w:tmpl w:val="D71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06C17"/>
    <w:multiLevelType w:val="hybridMultilevel"/>
    <w:tmpl w:val="21AE759C"/>
    <w:lvl w:ilvl="0" w:tplc="663C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D36C65"/>
    <w:multiLevelType w:val="hybridMultilevel"/>
    <w:tmpl w:val="7FE28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0865E6"/>
    <w:multiLevelType w:val="hybridMultilevel"/>
    <w:tmpl w:val="F64C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1659087">
    <w:abstractNumId w:val="0"/>
  </w:num>
  <w:num w:numId="2" w16cid:durableId="9622669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5979214">
    <w:abstractNumId w:val="35"/>
  </w:num>
  <w:num w:numId="4" w16cid:durableId="1223951447">
    <w:abstractNumId w:val="5"/>
  </w:num>
  <w:num w:numId="5" w16cid:durableId="920527913">
    <w:abstractNumId w:val="9"/>
  </w:num>
  <w:num w:numId="6" w16cid:durableId="1842887102">
    <w:abstractNumId w:val="28"/>
  </w:num>
  <w:num w:numId="7" w16cid:durableId="922880083">
    <w:abstractNumId w:val="34"/>
  </w:num>
  <w:num w:numId="8" w16cid:durableId="18093952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37105845">
    <w:abstractNumId w:val="30"/>
  </w:num>
  <w:num w:numId="10" w16cid:durableId="1269853926">
    <w:abstractNumId w:val="29"/>
  </w:num>
  <w:num w:numId="11" w16cid:durableId="1095594766">
    <w:abstractNumId w:val="3"/>
  </w:num>
  <w:num w:numId="12" w16cid:durableId="27949314">
    <w:abstractNumId w:val="20"/>
  </w:num>
  <w:num w:numId="13" w16cid:durableId="1409696379">
    <w:abstractNumId w:val="41"/>
  </w:num>
  <w:num w:numId="14" w16cid:durableId="1145656753">
    <w:abstractNumId w:val="27"/>
  </w:num>
  <w:num w:numId="15" w16cid:durableId="1434595618">
    <w:abstractNumId w:val="26"/>
  </w:num>
  <w:num w:numId="16" w16cid:durableId="191963276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123235120">
    <w:abstractNumId w:val="2"/>
  </w:num>
  <w:num w:numId="18" w16cid:durableId="503320592">
    <w:abstractNumId w:val="38"/>
  </w:num>
  <w:num w:numId="19" w16cid:durableId="1416244949">
    <w:abstractNumId w:val="6"/>
  </w:num>
  <w:num w:numId="20" w16cid:durableId="1214729835">
    <w:abstractNumId w:val="21"/>
  </w:num>
  <w:num w:numId="21" w16cid:durableId="572129727">
    <w:abstractNumId w:val="18"/>
  </w:num>
  <w:num w:numId="22" w16cid:durableId="1031615843">
    <w:abstractNumId w:val="37"/>
  </w:num>
  <w:num w:numId="23" w16cid:durableId="1847868702">
    <w:abstractNumId w:val="17"/>
  </w:num>
  <w:num w:numId="24" w16cid:durableId="1681009679">
    <w:abstractNumId w:val="12"/>
  </w:num>
  <w:num w:numId="25" w16cid:durableId="595600380">
    <w:abstractNumId w:val="36"/>
  </w:num>
  <w:num w:numId="26" w16cid:durableId="656804078">
    <w:abstractNumId w:val="24"/>
  </w:num>
  <w:num w:numId="27" w16cid:durableId="1384329779">
    <w:abstractNumId w:val="13"/>
  </w:num>
  <w:num w:numId="28" w16cid:durableId="1675649000">
    <w:abstractNumId w:val="22"/>
  </w:num>
  <w:num w:numId="29" w16cid:durableId="956913124">
    <w:abstractNumId w:val="15"/>
  </w:num>
  <w:num w:numId="30" w16cid:durableId="944195250">
    <w:abstractNumId w:val="33"/>
  </w:num>
  <w:num w:numId="31" w16cid:durableId="1212614535">
    <w:abstractNumId w:val="11"/>
  </w:num>
  <w:num w:numId="32" w16cid:durableId="664555244">
    <w:abstractNumId w:val="8"/>
  </w:num>
  <w:num w:numId="33" w16cid:durableId="923614008">
    <w:abstractNumId w:val="7"/>
  </w:num>
  <w:num w:numId="34" w16cid:durableId="1624538449">
    <w:abstractNumId w:val="25"/>
  </w:num>
  <w:num w:numId="35" w16cid:durableId="517892536">
    <w:abstractNumId w:val="19"/>
  </w:num>
  <w:num w:numId="36" w16cid:durableId="639766224">
    <w:abstractNumId w:val="31"/>
  </w:num>
  <w:num w:numId="37" w16cid:durableId="2091269068">
    <w:abstractNumId w:val="32"/>
  </w:num>
  <w:num w:numId="38" w16cid:durableId="694841151">
    <w:abstractNumId w:val="39"/>
  </w:num>
  <w:num w:numId="39" w16cid:durableId="1991983837">
    <w:abstractNumId w:val="23"/>
  </w:num>
  <w:num w:numId="40" w16cid:durableId="1683431969">
    <w:abstractNumId w:val="14"/>
  </w:num>
  <w:num w:numId="41" w16cid:durableId="1405832384">
    <w:abstractNumId w:val="43"/>
  </w:num>
  <w:num w:numId="42" w16cid:durableId="234245002">
    <w:abstractNumId w:val="10"/>
  </w:num>
  <w:num w:numId="43" w16cid:durableId="608657237">
    <w:abstractNumId w:val="16"/>
  </w:num>
  <w:num w:numId="44" w16cid:durableId="2136287436">
    <w:abstractNumId w:val="40"/>
  </w:num>
  <w:num w:numId="45" w16cid:durableId="1997804600">
    <w:abstractNumId w:val="0"/>
    <w:lvlOverride w:ilvl="0">
      <w:startOverride w:val="1"/>
    </w:lvlOverride>
  </w:num>
  <w:num w:numId="46" w16cid:durableId="1081030072">
    <w:abstractNumId w:val="4"/>
  </w:num>
  <w:num w:numId="47" w16cid:durableId="95421639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20"/>
    <w:rsid w:val="0001144B"/>
    <w:rsid w:val="00046F34"/>
    <w:rsid w:val="0005405E"/>
    <w:rsid w:val="00076F5D"/>
    <w:rsid w:val="000A7803"/>
    <w:rsid w:val="000B575D"/>
    <w:rsid w:val="000E6AFE"/>
    <w:rsid w:val="00153578"/>
    <w:rsid w:val="00181D15"/>
    <w:rsid w:val="002B7C91"/>
    <w:rsid w:val="002E77F3"/>
    <w:rsid w:val="003A0092"/>
    <w:rsid w:val="003A3D37"/>
    <w:rsid w:val="003B7183"/>
    <w:rsid w:val="003D6A2D"/>
    <w:rsid w:val="003F7725"/>
    <w:rsid w:val="004249BC"/>
    <w:rsid w:val="005145EF"/>
    <w:rsid w:val="00530AAA"/>
    <w:rsid w:val="00550B42"/>
    <w:rsid w:val="00594ABB"/>
    <w:rsid w:val="005A3850"/>
    <w:rsid w:val="005C75D2"/>
    <w:rsid w:val="00642077"/>
    <w:rsid w:val="006E678D"/>
    <w:rsid w:val="0072340A"/>
    <w:rsid w:val="00741021"/>
    <w:rsid w:val="007764F3"/>
    <w:rsid w:val="00787AD6"/>
    <w:rsid w:val="007A2F40"/>
    <w:rsid w:val="00826F17"/>
    <w:rsid w:val="008B5425"/>
    <w:rsid w:val="008F4F05"/>
    <w:rsid w:val="0094300D"/>
    <w:rsid w:val="009625AD"/>
    <w:rsid w:val="009D3D55"/>
    <w:rsid w:val="009F7E04"/>
    <w:rsid w:val="00A11BEE"/>
    <w:rsid w:val="00AA7020"/>
    <w:rsid w:val="00B8075C"/>
    <w:rsid w:val="00B94B3D"/>
    <w:rsid w:val="00C01372"/>
    <w:rsid w:val="00C224D6"/>
    <w:rsid w:val="00C303C2"/>
    <w:rsid w:val="00C75FFF"/>
    <w:rsid w:val="00C90A9B"/>
    <w:rsid w:val="00C95D20"/>
    <w:rsid w:val="00CB2765"/>
    <w:rsid w:val="00CE4A3B"/>
    <w:rsid w:val="00CF3256"/>
    <w:rsid w:val="00D34D30"/>
    <w:rsid w:val="00DA1A28"/>
    <w:rsid w:val="00DC03C3"/>
    <w:rsid w:val="00E147FD"/>
    <w:rsid w:val="00E33080"/>
    <w:rsid w:val="00E60953"/>
    <w:rsid w:val="00EC6C66"/>
    <w:rsid w:val="00EF2A00"/>
    <w:rsid w:val="00F308DF"/>
    <w:rsid w:val="00F506B7"/>
    <w:rsid w:val="00F91D9E"/>
    <w:rsid w:val="00FB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FEDE"/>
  <w15:chartTrackingRefBased/>
  <w15:docId w15:val="{FF230BE2-E9B7-4C60-90E3-ECCF55B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EC6C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EC6C6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826F1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1D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ko-KR"/>
    </w:rPr>
  </w:style>
  <w:style w:type="paragraph" w:styleId="af1">
    <w:name w:val="Normal (Web)"/>
    <w:basedOn w:val="a"/>
    <w:uiPriority w:val="99"/>
    <w:semiHidden/>
    <w:unhideWhenUsed/>
    <w:rsid w:val="00F91D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2">
    <w:name w:val="Strong"/>
    <w:basedOn w:val="a0"/>
    <w:uiPriority w:val="22"/>
    <w:qFormat/>
    <w:rsid w:val="00F91D9E"/>
    <w:rPr>
      <w:b/>
      <w:bCs/>
    </w:rPr>
  </w:style>
  <w:style w:type="character" w:styleId="af3">
    <w:name w:val="Book Title"/>
    <w:basedOn w:val="a0"/>
    <w:uiPriority w:val="33"/>
    <w:qFormat/>
    <w:rsid w:val="0072340A"/>
    <w:rPr>
      <w:b/>
      <w:bCs/>
      <w:i/>
      <w:iCs/>
      <w:spacing w:val="5"/>
    </w:rPr>
  </w:style>
  <w:style w:type="paragraph" w:styleId="af4">
    <w:name w:val="Intense Quote"/>
    <w:basedOn w:val="a"/>
    <w:next w:val="a"/>
    <w:link w:val="Char0"/>
    <w:uiPriority w:val="30"/>
    <w:qFormat/>
    <w:rsid w:val="00F506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f4"/>
    <w:uiPriority w:val="30"/>
    <w:rsid w:val="00F506B7"/>
    <w:rPr>
      <w:i/>
      <w:iCs/>
      <w:color w:val="5B9BD5" w:themeColor="accent1"/>
      <w:lang w:eastAsia="en-US"/>
    </w:rPr>
  </w:style>
  <w:style w:type="character" w:styleId="af5">
    <w:name w:val="FollowedHyperlink"/>
    <w:basedOn w:val="a0"/>
    <w:uiPriority w:val="99"/>
    <w:semiHidden/>
    <w:unhideWhenUsed/>
    <w:rsid w:val="00EF2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602498f473956\Software%20Development%20Pla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D993-CF2D-46AF-B0F2-0A48F50D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Development Plan.dot</Template>
  <TotalTime>25</TotalTime>
  <Pages>13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YUHAN</dc:creator>
  <cp:keywords/>
  <dc:description/>
  <cp:lastModifiedBy>이창열</cp:lastModifiedBy>
  <cp:revision>5</cp:revision>
  <cp:lastPrinted>1899-12-31T15:00:00Z</cp:lastPrinted>
  <dcterms:created xsi:type="dcterms:W3CDTF">2024-05-07T04:57:00Z</dcterms:created>
  <dcterms:modified xsi:type="dcterms:W3CDTF">2024-06-03T05:15:00Z</dcterms:modified>
</cp:coreProperties>
</file>