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8321176"/>
    <w:bookmarkEnd w:id="0"/>
    <w:p w14:paraId="0CF44223" w14:textId="77777777" w:rsidR="00787AD6" w:rsidRPr="0072340A" w:rsidRDefault="006E678D" w:rsidP="00594ABB">
      <w:pPr>
        <w:pStyle w:val="a3"/>
        <w:ind w:left="2880" w:firstLine="720"/>
        <w:jc w:val="left"/>
        <w:rPr>
          <w:rStyle w:val="af3"/>
          <w:b/>
          <w:sz w:val="52"/>
          <w:szCs w:val="52"/>
          <w:lang w:eastAsia="ko-KR"/>
        </w:rPr>
      </w:pPr>
      <w:r w:rsidRPr="0072340A">
        <w:rPr>
          <w:rStyle w:val="af3"/>
          <w:b/>
          <w:sz w:val="52"/>
          <w:szCs w:val="52"/>
        </w:rPr>
        <w:fldChar w:fldCharType="begin"/>
      </w:r>
      <w:r w:rsidRPr="0072340A">
        <w:rPr>
          <w:rStyle w:val="af3"/>
          <w:b/>
          <w:sz w:val="52"/>
          <w:szCs w:val="52"/>
          <w:lang w:eastAsia="ko-KR"/>
        </w:rPr>
        <w:instrText xml:space="preserve"> SUBJECT  \* MERGEFORMAT </w:instrText>
      </w:r>
      <w:r w:rsidRPr="0072340A">
        <w:rPr>
          <w:rStyle w:val="af3"/>
          <w:b/>
          <w:sz w:val="52"/>
          <w:szCs w:val="52"/>
        </w:rPr>
        <w:fldChar w:fldCharType="separate"/>
      </w:r>
      <w:r w:rsidR="00C95D20" w:rsidRPr="0072340A">
        <w:rPr>
          <w:rStyle w:val="af3"/>
          <w:b/>
          <w:sz w:val="52"/>
          <w:szCs w:val="52"/>
          <w:lang w:eastAsia="ko-KR"/>
        </w:rPr>
        <w:t>&lt;</w:t>
      </w:r>
      <w:proofErr w:type="spellStart"/>
      <w:r w:rsidR="00C95D20" w:rsidRPr="0072340A">
        <w:rPr>
          <w:rStyle w:val="af3"/>
          <w:rFonts w:hint="eastAsia"/>
          <w:b/>
          <w:sz w:val="52"/>
          <w:szCs w:val="52"/>
          <w:lang w:eastAsia="ko-KR"/>
        </w:rPr>
        <w:t>갓됨캘린더</w:t>
      </w:r>
      <w:proofErr w:type="spellEnd"/>
      <w:r w:rsidR="00C95D20" w:rsidRPr="0072340A">
        <w:rPr>
          <w:rStyle w:val="af3"/>
          <w:b/>
          <w:sz w:val="52"/>
          <w:szCs w:val="52"/>
          <w:lang w:eastAsia="ko-KR"/>
        </w:rPr>
        <w:t>&gt;</w:t>
      </w:r>
      <w:r w:rsidRPr="0072340A">
        <w:rPr>
          <w:rStyle w:val="af3"/>
          <w:b/>
          <w:sz w:val="52"/>
          <w:szCs w:val="52"/>
        </w:rPr>
        <w:fldChar w:fldCharType="end"/>
      </w:r>
    </w:p>
    <w:p w14:paraId="1199F0D7" w14:textId="77777777" w:rsidR="00594ABB" w:rsidRPr="0072340A" w:rsidRDefault="00594ABB" w:rsidP="00594ABB">
      <w:pPr>
        <w:jc w:val="right"/>
        <w:rPr>
          <w:rFonts w:ascii="HY헤드라인M" w:eastAsia="HY헤드라인M" w:hAnsiTheme="majorHAnsi"/>
          <w:sz w:val="24"/>
          <w:szCs w:val="24"/>
          <w:lang w:eastAsia="ko-KR"/>
        </w:rPr>
      </w:pPr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 xml:space="preserve">조장: </w:t>
      </w:r>
      <w:proofErr w:type="spellStart"/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배지호</w:t>
      </w:r>
      <w:proofErr w:type="spellEnd"/>
    </w:p>
    <w:p w14:paraId="59B91D74" w14:textId="77777777" w:rsidR="00594ABB" w:rsidRPr="0072340A" w:rsidRDefault="00594ABB" w:rsidP="00594ABB">
      <w:pPr>
        <w:jc w:val="right"/>
        <w:rPr>
          <w:rFonts w:ascii="HY헤드라인M" w:eastAsia="HY헤드라인M" w:hAnsiTheme="majorHAnsi"/>
          <w:sz w:val="24"/>
          <w:szCs w:val="24"/>
          <w:lang w:eastAsia="ko-KR"/>
        </w:rPr>
      </w:pPr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 xml:space="preserve">조원: </w:t>
      </w:r>
      <w:proofErr w:type="spellStart"/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조희섭</w:t>
      </w:r>
      <w:proofErr w:type="spellEnd"/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 xml:space="preserve">, </w:t>
      </w:r>
      <w:proofErr w:type="spellStart"/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이태겸</w:t>
      </w:r>
      <w:proofErr w:type="spellEnd"/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,</w:t>
      </w:r>
      <w:r w:rsidR="00642077"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 xml:space="preserve"> </w:t>
      </w:r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이창열,</w:t>
      </w:r>
      <w:r w:rsidR="00642077"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 xml:space="preserve"> </w:t>
      </w:r>
      <w:proofErr w:type="spellStart"/>
      <w:r w:rsidRPr="0072340A">
        <w:rPr>
          <w:rFonts w:ascii="HY헤드라인M" w:eastAsia="HY헤드라인M" w:hAnsiTheme="majorHAnsi" w:hint="eastAsia"/>
          <w:sz w:val="24"/>
          <w:szCs w:val="24"/>
          <w:lang w:eastAsia="ko-KR"/>
        </w:rPr>
        <w:t>정세운</w:t>
      </w:r>
      <w:proofErr w:type="spellEnd"/>
    </w:p>
    <w:p w14:paraId="2DABD192" w14:textId="77777777" w:rsidR="00594ABB" w:rsidRDefault="00594ABB" w:rsidP="00594ABB">
      <w:pPr>
        <w:rPr>
          <w:lang w:eastAsia="ko-KR"/>
        </w:rPr>
      </w:pPr>
    </w:p>
    <w:p w14:paraId="33938D21" w14:textId="77777777" w:rsidR="00594ABB" w:rsidRPr="00594ABB" w:rsidRDefault="00594ABB" w:rsidP="00594ABB">
      <w:pPr>
        <w:rPr>
          <w:lang w:eastAsia="ko-KR"/>
        </w:rPr>
      </w:pPr>
    </w:p>
    <w:p w14:paraId="3E9A0294" w14:textId="77777777" w:rsidR="00787AD6" w:rsidRPr="0072340A" w:rsidRDefault="00C95D20">
      <w:pPr>
        <w:pStyle w:val="a3"/>
        <w:jc w:val="right"/>
        <w:rPr>
          <w:rFonts w:ascii="바탕" w:hAnsi="바탕"/>
          <w:sz w:val="32"/>
          <w:szCs w:val="32"/>
          <w:lang w:eastAsia="ko-KR"/>
        </w:rPr>
      </w:pPr>
      <w:r w:rsidRPr="0072340A">
        <w:rPr>
          <w:rFonts w:ascii="바탕" w:hAnsi="바탕" w:hint="eastAsia"/>
          <w:sz w:val="32"/>
          <w:szCs w:val="32"/>
          <w:lang w:eastAsia="ko-KR"/>
        </w:rPr>
        <w:t>소프트웨어 요구 명세서</w:t>
      </w:r>
    </w:p>
    <w:p w14:paraId="3561CE91" w14:textId="77777777" w:rsidR="00787AD6" w:rsidRDefault="00787AD6">
      <w:pPr>
        <w:pStyle w:val="a3"/>
        <w:jc w:val="right"/>
        <w:rPr>
          <w:rFonts w:ascii="바탕" w:hAnsi="바탕"/>
          <w:lang w:eastAsia="ko-KR"/>
        </w:rPr>
      </w:pPr>
    </w:p>
    <w:p w14:paraId="043E729C" w14:textId="77777777" w:rsidR="00787AD6" w:rsidRDefault="00C95D20">
      <w:pPr>
        <w:pStyle w:val="a3"/>
        <w:jc w:val="right"/>
        <w:rPr>
          <w:rFonts w:ascii="바탕" w:hAnsi="바탕"/>
          <w:sz w:val="28"/>
          <w:lang w:eastAsia="ko-KR"/>
        </w:rPr>
      </w:pPr>
      <w:r>
        <w:rPr>
          <w:rFonts w:ascii="바탕" w:hAnsi="바탕" w:hint="eastAsia"/>
          <w:sz w:val="28"/>
          <w:lang w:eastAsia="ko-KR"/>
        </w:rPr>
        <w:t>Ver.</w:t>
      </w:r>
      <w:r w:rsidR="006E678D">
        <w:rPr>
          <w:rFonts w:ascii="바탕" w:hAnsi="바탕"/>
          <w:sz w:val="28"/>
          <w:lang w:eastAsia="ko-KR"/>
        </w:rPr>
        <w:t xml:space="preserve"> &lt;</w:t>
      </w:r>
      <w:r>
        <w:rPr>
          <w:rFonts w:ascii="바탕" w:hAnsi="바탕"/>
          <w:sz w:val="28"/>
          <w:lang w:eastAsia="ko-KR"/>
        </w:rPr>
        <w:t>0.1.0</w:t>
      </w:r>
      <w:r w:rsidR="006E678D">
        <w:rPr>
          <w:rFonts w:ascii="바탕" w:hAnsi="바탕"/>
          <w:sz w:val="28"/>
          <w:lang w:eastAsia="ko-KR"/>
        </w:rPr>
        <w:t>&gt;</w:t>
      </w:r>
    </w:p>
    <w:p w14:paraId="6ABF8DA8" w14:textId="77777777" w:rsidR="00787AD6" w:rsidRDefault="00787AD6">
      <w:pPr>
        <w:pStyle w:val="a3"/>
        <w:rPr>
          <w:rFonts w:ascii="바탕" w:hAnsi="바탕"/>
          <w:sz w:val="28"/>
          <w:lang w:eastAsia="ko-KR"/>
        </w:rPr>
      </w:pPr>
    </w:p>
    <w:p w14:paraId="51AA4EB5" w14:textId="77777777" w:rsidR="00787AD6" w:rsidRDefault="00787AD6">
      <w:pPr>
        <w:rPr>
          <w:rFonts w:ascii="바탕" w:hAnsi="바탕"/>
          <w:lang w:eastAsia="ko-KR"/>
        </w:rPr>
      </w:pPr>
    </w:p>
    <w:p w14:paraId="0D9A4615" w14:textId="77777777" w:rsidR="00594ABB" w:rsidRDefault="00594ABB">
      <w:pPr>
        <w:pStyle w:val="InfoBlue"/>
        <w:rPr>
          <w:rFonts w:ascii="바탕" w:hAnsi="바탕"/>
          <w:lang w:eastAsia="ko-KR"/>
        </w:rPr>
      </w:pPr>
      <w:r>
        <w:rPr>
          <w:rFonts w:ascii="바탕" w:hAnsi="바탕" w:hint="eastAsia"/>
          <w:lang w:eastAsia="ko-KR"/>
        </w:rPr>
        <w:t xml:space="preserve">이 문서는 갓됨캘린더의 소프트웨어 요구명세서로 </w:t>
      </w:r>
      <w:r w:rsidRPr="00594ABB">
        <w:rPr>
          <w:rFonts w:ascii="바탕" w:hAnsi="바탕" w:hint="eastAsia"/>
          <w:lang w:eastAsia="ko-KR"/>
        </w:rPr>
        <w:t>사용자의 일정 관리를 지원하기 위한 캘린더 애플리케이션</w:t>
      </w:r>
      <w:r w:rsidRPr="00594ABB"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입니다.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앱의 기능으로 사용자는 개인적인 일정을 추가, 수정, 삭제 등을 할 수 있으며 다른 사용자와 공유된 일정을 확인하고,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해당 일정에 참석 또는 거절을 할 수 있습니다.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앱은 다양한 시간 단위(일,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주,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월)로 일정을 표시 할 수 있습니다.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사용자는 알림 설정을 통해 특정 일정의 알림을 받을 수 있고,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일정에는 제목,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날짜, 시간 등의 정보를 포함하고있습니다.</w:t>
      </w:r>
    </w:p>
    <w:p w14:paraId="727F3C50" w14:textId="77777777" w:rsidR="00826F17" w:rsidRDefault="00826F17">
      <w:pPr>
        <w:pStyle w:val="InfoBlue"/>
        <w:rPr>
          <w:rFonts w:ascii="바탕" w:hAnsi="바탕"/>
          <w:lang w:eastAsia="ko-KR"/>
        </w:rPr>
      </w:pPr>
      <w:r>
        <w:rPr>
          <w:rFonts w:ascii="바탕" w:hAnsi="바탕" w:hint="eastAsia"/>
          <w:lang w:eastAsia="ko-KR"/>
        </w:rPr>
        <w:t>다음으로 사용자 인터페이스 요구사항으로는 직관적이고 사용하기 편리한 인터페이스를 제공하고 있습니다.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일정을 추가,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수정,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삭제하는 기능은 사용자가 쉽게 접근 가능하도록 제작되었으며,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일정을 시간대 또는 날짜에 따라 필터링하거나 검색할 수 있는 기능이 제공됩니다.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사용자는 다른 사용자와의 공유된 일정을 구별하여 표시할 수 있어야 합니다.</w:t>
      </w:r>
    </w:p>
    <w:p w14:paraId="1639BB1B" w14:textId="77777777" w:rsidR="000E6AFE" w:rsidRDefault="00826F17" w:rsidP="00826F17">
      <w:pPr>
        <w:pStyle w:val="InfoBlue"/>
        <w:rPr>
          <w:rFonts w:ascii="바탕" w:hAnsi="바탕"/>
          <w:lang w:eastAsia="ko-KR"/>
        </w:rPr>
      </w:pPr>
      <w:r>
        <w:rPr>
          <w:rFonts w:ascii="바탕" w:hAnsi="바탕" w:hint="eastAsia"/>
          <w:lang w:eastAsia="ko-KR"/>
        </w:rPr>
        <w:t>마지막으로 성능과 보안</w:t>
      </w:r>
      <w:r w:rsidR="006E678D"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및 기타 요규사항으로는 앱은 빠르고 신속하게 작동해야 하고,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사용자가 대용량의 일정 데이터를 처리할 때에도 성능이 유지됩니다.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앱은 안정적이어야 하며, 예외 상황에서도 적절한 오류 처리가 진행됩니다.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사용자의 개인 정보 및 일정 데이터는 안전하게 보호됩니다.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인증 및 권한 관리 시스템을 통해 사용자의 접근 권한을 관리해야 합니다.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앱은 다양한 플랫폼(Android, Web)에서 동작 할 수 있습니다.</w:t>
      </w:r>
      <w:r>
        <w:rPr>
          <w:rFonts w:ascii="바탕" w:hAnsi="바탕"/>
          <w:lang w:eastAsia="ko-KR"/>
        </w:rPr>
        <w:t xml:space="preserve"> </w:t>
      </w:r>
      <w:r>
        <w:rPr>
          <w:rFonts w:ascii="바탕" w:hAnsi="바탕" w:hint="eastAsia"/>
          <w:lang w:eastAsia="ko-KR"/>
        </w:rPr>
        <w:t>시스템은 확장 가능하며 추후에 추가적인 기능이나 업데이트를 쉽게 구현할 수 있습니다.</w:t>
      </w:r>
    </w:p>
    <w:p w14:paraId="3FCBBFF8" w14:textId="77777777" w:rsidR="00787AD6" w:rsidRDefault="00826F17" w:rsidP="00826F17">
      <w:pPr>
        <w:pStyle w:val="InfoBlue"/>
        <w:rPr>
          <w:rFonts w:ascii="바탕" w:hAnsi="바탕"/>
          <w:lang w:eastAsia="ko-KR"/>
        </w:rPr>
        <w:sectPr w:rsidR="00787AD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ascii="바탕" w:hAnsi="바탕"/>
          <w:lang w:eastAsia="ko-KR"/>
        </w:rPr>
        <w:t xml:space="preserve"> </w:t>
      </w:r>
    </w:p>
    <w:p w14:paraId="069059AD" w14:textId="77777777" w:rsidR="00787AD6" w:rsidRDefault="006E678D">
      <w:pPr>
        <w:pStyle w:val="a3"/>
        <w:rPr>
          <w:rFonts w:ascii="바탕" w:hAnsi="바탕"/>
        </w:rPr>
      </w:pPr>
      <w:r>
        <w:rPr>
          <w:rFonts w:ascii="바탕" w:hAnsi="바탕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758"/>
        <w:gridCol w:w="1290"/>
      </w:tblGrid>
      <w:tr w:rsidR="00787AD6" w14:paraId="136081D4" w14:textId="77777777" w:rsidTr="000E6AFE">
        <w:tc>
          <w:tcPr>
            <w:tcW w:w="2304" w:type="dxa"/>
          </w:tcPr>
          <w:p w14:paraId="6ACCE762" w14:textId="77777777" w:rsidR="00787AD6" w:rsidRDefault="006E678D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Date</w:t>
            </w:r>
          </w:p>
        </w:tc>
        <w:tc>
          <w:tcPr>
            <w:tcW w:w="1152" w:type="dxa"/>
          </w:tcPr>
          <w:p w14:paraId="51D59AE1" w14:textId="77777777" w:rsidR="00787AD6" w:rsidRDefault="006E678D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Version</w:t>
            </w:r>
          </w:p>
        </w:tc>
        <w:tc>
          <w:tcPr>
            <w:tcW w:w="4758" w:type="dxa"/>
          </w:tcPr>
          <w:p w14:paraId="0AA38262" w14:textId="77777777" w:rsidR="00787AD6" w:rsidRDefault="006E678D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Description</w:t>
            </w:r>
          </w:p>
        </w:tc>
        <w:tc>
          <w:tcPr>
            <w:tcW w:w="1290" w:type="dxa"/>
          </w:tcPr>
          <w:p w14:paraId="3DCD9882" w14:textId="77777777" w:rsidR="00787AD6" w:rsidRDefault="006E678D">
            <w:pPr>
              <w:pStyle w:val="Tabletext"/>
              <w:jc w:val="center"/>
              <w:rPr>
                <w:rFonts w:ascii="바탕" w:hAnsi="바탕"/>
                <w:b/>
              </w:rPr>
            </w:pPr>
            <w:r>
              <w:rPr>
                <w:rFonts w:ascii="바탕" w:hAnsi="바탕"/>
                <w:b/>
              </w:rPr>
              <w:t>Author</w:t>
            </w:r>
          </w:p>
        </w:tc>
      </w:tr>
      <w:tr w:rsidR="00787AD6" w14:paraId="6A403FAA" w14:textId="77777777" w:rsidTr="000E6AFE">
        <w:tc>
          <w:tcPr>
            <w:tcW w:w="2304" w:type="dxa"/>
          </w:tcPr>
          <w:p w14:paraId="78616A3E" w14:textId="77777777" w:rsidR="00787AD6" w:rsidRPr="003D6A2D" w:rsidRDefault="00C95D20" w:rsidP="000E6AFE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</w:rPr>
              <w:t>&lt;</w:t>
            </w:r>
            <w:r w:rsidR="000E6AFE" w:rsidRPr="003D6A2D">
              <w:rPr>
                <w:rFonts w:ascii="HY엽서M" w:eastAsia="HY엽서M" w:hAnsi="바탕" w:hint="eastAsia"/>
              </w:rPr>
              <w:t>2024/03/26</w:t>
            </w:r>
            <w:r w:rsidR="006E678D" w:rsidRPr="003D6A2D">
              <w:rPr>
                <w:rFonts w:ascii="HY엽서M" w:eastAsia="HY엽서M" w:hAnsi="바탕" w:hint="eastAsia"/>
              </w:rPr>
              <w:t>&gt;</w:t>
            </w:r>
          </w:p>
        </w:tc>
        <w:tc>
          <w:tcPr>
            <w:tcW w:w="1152" w:type="dxa"/>
          </w:tcPr>
          <w:p w14:paraId="4C35D09F" w14:textId="77777777" w:rsidR="00787AD6" w:rsidRPr="003D6A2D" w:rsidRDefault="00C95D20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</w:rPr>
              <w:t>&lt;0.1.0</w:t>
            </w:r>
            <w:r w:rsidR="006E678D" w:rsidRPr="003D6A2D">
              <w:rPr>
                <w:rFonts w:ascii="HY엽서M" w:eastAsia="HY엽서M" w:hAnsi="바탕" w:hint="eastAsia"/>
              </w:rPr>
              <w:t>&gt;</w:t>
            </w:r>
          </w:p>
        </w:tc>
        <w:tc>
          <w:tcPr>
            <w:tcW w:w="4758" w:type="dxa"/>
          </w:tcPr>
          <w:p w14:paraId="47914698" w14:textId="77777777" w:rsidR="00787AD6" w:rsidRPr="003D6A2D" w:rsidRDefault="000E6AFE" w:rsidP="00C95D20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남들과는 다른 혁신 캘린더</w:t>
            </w:r>
            <w:r w:rsidR="00F91D9E" w:rsidRPr="003D6A2D">
              <w:rPr>
                <w:rFonts w:ascii="HY엽서M" w:eastAsia="HY엽서M" w:hAnsi="바탕" w:hint="eastAsia"/>
                <w:lang w:eastAsia="ko-KR"/>
              </w:rPr>
              <w:t xml:space="preserve"> </w:t>
            </w:r>
            <w:r w:rsidRPr="003D6A2D">
              <w:rPr>
                <w:rFonts w:ascii="HY엽서M" w:eastAsia="HY엽서M" w:hAnsi="바탕" w:hint="eastAsia"/>
                <w:lang w:eastAsia="ko-KR"/>
              </w:rPr>
              <w:t>앱의SRS작성</w:t>
            </w:r>
          </w:p>
        </w:tc>
        <w:tc>
          <w:tcPr>
            <w:tcW w:w="1290" w:type="dxa"/>
          </w:tcPr>
          <w:p w14:paraId="2B4DFF1A" w14:textId="77777777" w:rsidR="00787AD6" w:rsidRPr="003D6A2D" w:rsidRDefault="006E678D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</w:rPr>
              <w:t>&lt;</w:t>
            </w:r>
            <w:proofErr w:type="spellStart"/>
            <w:r w:rsidR="00C95D20" w:rsidRPr="003D6A2D">
              <w:rPr>
                <w:rFonts w:ascii="HY엽서M" w:eastAsia="HY엽서M" w:hAnsi="바탕" w:hint="eastAsia"/>
                <w:lang w:eastAsia="ko-KR"/>
              </w:rPr>
              <w:t>배지호</w:t>
            </w:r>
            <w:proofErr w:type="spellEnd"/>
            <w:r w:rsidRPr="003D6A2D">
              <w:rPr>
                <w:rFonts w:ascii="HY엽서M" w:eastAsia="HY엽서M" w:hAnsi="바탕" w:hint="eastAsia"/>
              </w:rPr>
              <w:t>&gt;</w:t>
            </w:r>
          </w:p>
        </w:tc>
      </w:tr>
      <w:tr w:rsidR="00787AD6" w14:paraId="3135CFD0" w14:textId="77777777" w:rsidTr="000E6AFE">
        <w:tc>
          <w:tcPr>
            <w:tcW w:w="2304" w:type="dxa"/>
          </w:tcPr>
          <w:p w14:paraId="3DD757F1" w14:textId="77777777" w:rsidR="00787AD6" w:rsidRPr="003D6A2D" w:rsidRDefault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&lt;2024/03/28&gt;</w:t>
            </w:r>
          </w:p>
        </w:tc>
        <w:tc>
          <w:tcPr>
            <w:tcW w:w="1152" w:type="dxa"/>
          </w:tcPr>
          <w:p w14:paraId="095583B5" w14:textId="77777777" w:rsidR="00787AD6" w:rsidRPr="003D6A2D" w:rsidRDefault="000E6AFE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</w:rPr>
              <w:t>&lt;0.1.0&gt;</w:t>
            </w:r>
          </w:p>
        </w:tc>
        <w:tc>
          <w:tcPr>
            <w:tcW w:w="4758" w:type="dxa"/>
          </w:tcPr>
          <w:p w14:paraId="30AA7159" w14:textId="77777777" w:rsidR="00787AD6" w:rsidRPr="003D6A2D" w:rsidRDefault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피드백을 반영한 전체적인 내용 수정</w:t>
            </w:r>
          </w:p>
        </w:tc>
        <w:tc>
          <w:tcPr>
            <w:tcW w:w="1290" w:type="dxa"/>
          </w:tcPr>
          <w:p w14:paraId="15CB3ED3" w14:textId="77777777" w:rsidR="00787AD6" w:rsidRPr="003D6A2D" w:rsidRDefault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 w:rsidRPr="003D6A2D">
              <w:rPr>
                <w:rFonts w:ascii="HY엽서M" w:eastAsia="HY엽서M" w:hAnsi="바탕" w:hint="eastAsia"/>
                <w:lang w:eastAsia="ko-KR"/>
              </w:rPr>
              <w:t>조희섭</w:t>
            </w:r>
            <w:proofErr w:type="spellEnd"/>
            <w:r w:rsidRPr="003D6A2D"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787AD6" w14:paraId="369118B9" w14:textId="77777777" w:rsidTr="000E6AFE">
        <w:tc>
          <w:tcPr>
            <w:tcW w:w="2304" w:type="dxa"/>
          </w:tcPr>
          <w:p w14:paraId="78722A03" w14:textId="77777777" w:rsidR="00787AD6" w:rsidRPr="003D6A2D" w:rsidRDefault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&lt;2024/04/02&gt;</w:t>
            </w:r>
          </w:p>
        </w:tc>
        <w:tc>
          <w:tcPr>
            <w:tcW w:w="1152" w:type="dxa"/>
          </w:tcPr>
          <w:p w14:paraId="4EC2B1EB" w14:textId="77777777" w:rsidR="00787AD6" w:rsidRPr="003D6A2D" w:rsidRDefault="000E6AFE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</w:rPr>
              <w:t>&lt;0.1.0&gt;</w:t>
            </w:r>
          </w:p>
        </w:tc>
        <w:tc>
          <w:tcPr>
            <w:tcW w:w="4758" w:type="dxa"/>
          </w:tcPr>
          <w:p w14:paraId="1E3075E4" w14:textId="77777777" w:rsidR="00787AD6" w:rsidRPr="003D6A2D" w:rsidRDefault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프로젝트의 개요 및 소개 수정 문서의 설명 추가</w:t>
            </w:r>
          </w:p>
        </w:tc>
        <w:tc>
          <w:tcPr>
            <w:tcW w:w="1290" w:type="dxa"/>
          </w:tcPr>
          <w:p w14:paraId="4427666C" w14:textId="77777777" w:rsidR="00787AD6" w:rsidRPr="003D6A2D" w:rsidRDefault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 w:rsidRPr="003D6A2D">
              <w:rPr>
                <w:rFonts w:ascii="HY엽서M" w:eastAsia="HY엽서M" w:hAnsi="바탕" w:hint="eastAsia"/>
                <w:lang w:eastAsia="ko-KR"/>
              </w:rPr>
              <w:t>이태겸</w:t>
            </w:r>
            <w:proofErr w:type="spellEnd"/>
            <w:r w:rsidRPr="003D6A2D"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0E6AFE" w14:paraId="179A6F94" w14:textId="77777777" w:rsidTr="000E6AFE">
        <w:tc>
          <w:tcPr>
            <w:tcW w:w="2304" w:type="dxa"/>
          </w:tcPr>
          <w:p w14:paraId="776E42BA" w14:textId="77777777" w:rsidR="000E6AFE" w:rsidRPr="003D6A2D" w:rsidRDefault="000E6AFE" w:rsidP="000E6AFE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&lt;2024/04/04&gt;</w:t>
            </w:r>
          </w:p>
        </w:tc>
        <w:tc>
          <w:tcPr>
            <w:tcW w:w="1152" w:type="dxa"/>
          </w:tcPr>
          <w:p w14:paraId="5C02CB63" w14:textId="77777777" w:rsidR="000E6AFE" w:rsidRPr="003D6A2D" w:rsidRDefault="000E6AFE" w:rsidP="000E6AFE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</w:rPr>
              <w:t>&lt;0.1.0&gt;</w:t>
            </w:r>
          </w:p>
        </w:tc>
        <w:tc>
          <w:tcPr>
            <w:tcW w:w="4758" w:type="dxa"/>
          </w:tcPr>
          <w:p w14:paraId="72416B81" w14:textId="77777777" w:rsidR="000E6AFE" w:rsidRPr="003D6A2D" w:rsidRDefault="000E6AFE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기능 및 요구사항에 대한 상세한 내용 기술</w:t>
            </w:r>
          </w:p>
        </w:tc>
        <w:tc>
          <w:tcPr>
            <w:tcW w:w="1290" w:type="dxa"/>
          </w:tcPr>
          <w:p w14:paraId="52C62C33" w14:textId="77777777" w:rsidR="000E6AFE" w:rsidRPr="003D6A2D" w:rsidRDefault="000E6AFE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&lt;이창열&gt;</w:t>
            </w:r>
          </w:p>
        </w:tc>
      </w:tr>
      <w:tr w:rsidR="000E6AFE" w14:paraId="799AA37F" w14:textId="77777777" w:rsidTr="000E6AFE">
        <w:tc>
          <w:tcPr>
            <w:tcW w:w="2304" w:type="dxa"/>
          </w:tcPr>
          <w:p w14:paraId="1AB74C72" w14:textId="77777777" w:rsidR="000E6AFE" w:rsidRPr="003D6A2D" w:rsidRDefault="000E6AFE" w:rsidP="000E6AFE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&lt;2024/04/06&gt;</w:t>
            </w:r>
          </w:p>
        </w:tc>
        <w:tc>
          <w:tcPr>
            <w:tcW w:w="1152" w:type="dxa"/>
          </w:tcPr>
          <w:p w14:paraId="04FC766D" w14:textId="77777777" w:rsidR="000E6AFE" w:rsidRPr="003D6A2D" w:rsidRDefault="000E6AFE" w:rsidP="000E6AFE">
            <w:pPr>
              <w:pStyle w:val="Tabletext"/>
              <w:rPr>
                <w:rFonts w:ascii="HY엽서M" w:eastAsia="HY엽서M" w:hAnsi="바탕"/>
              </w:rPr>
            </w:pPr>
            <w:r w:rsidRPr="003D6A2D">
              <w:rPr>
                <w:rFonts w:ascii="HY엽서M" w:eastAsia="HY엽서M" w:hAnsi="바탕" w:hint="eastAsia"/>
              </w:rPr>
              <w:t>&lt;0.1.0&gt;</w:t>
            </w:r>
          </w:p>
        </w:tc>
        <w:tc>
          <w:tcPr>
            <w:tcW w:w="4758" w:type="dxa"/>
          </w:tcPr>
          <w:p w14:paraId="6457F23C" w14:textId="77777777" w:rsidR="000E6AFE" w:rsidRPr="003D6A2D" w:rsidRDefault="00F91D9E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문서의 중복된 내용을 최소화하고, 오타 수정</w:t>
            </w:r>
          </w:p>
        </w:tc>
        <w:tc>
          <w:tcPr>
            <w:tcW w:w="1290" w:type="dxa"/>
          </w:tcPr>
          <w:p w14:paraId="1CF4E24F" w14:textId="77777777" w:rsidR="000E6AFE" w:rsidRPr="003D6A2D" w:rsidRDefault="00F91D9E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 w:rsidRPr="003D6A2D">
              <w:rPr>
                <w:rFonts w:ascii="HY엽서M" w:eastAsia="HY엽서M" w:hAnsi="바탕" w:hint="eastAsia"/>
                <w:lang w:eastAsia="ko-KR"/>
              </w:rPr>
              <w:t>정세운</w:t>
            </w:r>
            <w:proofErr w:type="spellEnd"/>
            <w:r w:rsidRPr="003D6A2D"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0E6AFE" w14:paraId="7D60F4B5" w14:textId="77777777" w:rsidTr="000E6AFE">
        <w:tc>
          <w:tcPr>
            <w:tcW w:w="2304" w:type="dxa"/>
          </w:tcPr>
          <w:p w14:paraId="3C7F452F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&lt;2024/04/09&gt;</w:t>
            </w:r>
          </w:p>
        </w:tc>
        <w:tc>
          <w:tcPr>
            <w:tcW w:w="1152" w:type="dxa"/>
          </w:tcPr>
          <w:p w14:paraId="798DF443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55E0A686" w14:textId="77777777" w:rsidR="000E6AFE" w:rsidRPr="003D6A2D" w:rsidRDefault="003D6A2D" w:rsidP="003D6A2D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목차 내용을 추가 및 수정</w:t>
            </w:r>
          </w:p>
        </w:tc>
        <w:tc>
          <w:tcPr>
            <w:tcW w:w="1290" w:type="dxa"/>
          </w:tcPr>
          <w:p w14:paraId="26614A02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</w:rPr>
              <w:t>&lt;</w:t>
            </w:r>
            <w:proofErr w:type="spellStart"/>
            <w:r w:rsidRPr="003D6A2D">
              <w:rPr>
                <w:rFonts w:ascii="HY엽서M" w:eastAsia="HY엽서M" w:hAnsi="바탕" w:hint="eastAsia"/>
                <w:lang w:eastAsia="ko-KR"/>
              </w:rPr>
              <w:t>배지호</w:t>
            </w:r>
            <w:proofErr w:type="spellEnd"/>
            <w:r w:rsidRPr="003D6A2D"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0E6AFE" w14:paraId="677A6D3D" w14:textId="77777777" w:rsidTr="000E6AFE">
        <w:tc>
          <w:tcPr>
            <w:tcW w:w="2304" w:type="dxa"/>
          </w:tcPr>
          <w:p w14:paraId="0B98B69F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&lt;2024/04/14&gt;</w:t>
            </w:r>
          </w:p>
        </w:tc>
        <w:tc>
          <w:tcPr>
            <w:tcW w:w="1152" w:type="dxa"/>
          </w:tcPr>
          <w:p w14:paraId="7CA2B6C4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094A8893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프로젝트 자료 조사 및 공유</w:t>
            </w:r>
          </w:p>
        </w:tc>
        <w:tc>
          <w:tcPr>
            <w:tcW w:w="1290" w:type="dxa"/>
          </w:tcPr>
          <w:p w14:paraId="0B661D30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 w:rsidRPr="003D6A2D">
              <w:rPr>
                <w:rFonts w:ascii="HY엽서M" w:eastAsia="HY엽서M" w:hAnsi="바탕" w:hint="eastAsia"/>
                <w:lang w:eastAsia="ko-KR"/>
              </w:rPr>
              <w:t>이태겸</w:t>
            </w:r>
            <w:proofErr w:type="spellEnd"/>
            <w:r w:rsidRPr="003D6A2D"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0E6AFE" w14:paraId="25DF34A2" w14:textId="77777777" w:rsidTr="000E6AFE">
        <w:tc>
          <w:tcPr>
            <w:tcW w:w="2304" w:type="dxa"/>
          </w:tcPr>
          <w:p w14:paraId="5EBD9CD8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&lt;2024/04/16&gt;</w:t>
            </w:r>
          </w:p>
        </w:tc>
        <w:tc>
          <w:tcPr>
            <w:tcW w:w="1152" w:type="dxa"/>
          </w:tcPr>
          <w:p w14:paraId="2B36E296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739F5F58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팀원 역할 분담 및 피드백 작성</w:t>
            </w:r>
          </w:p>
        </w:tc>
        <w:tc>
          <w:tcPr>
            <w:tcW w:w="1290" w:type="dxa"/>
          </w:tcPr>
          <w:p w14:paraId="44199E6A" w14:textId="77777777" w:rsidR="000E6AFE" w:rsidRPr="003D6A2D" w:rsidRDefault="003D6A2D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D6A2D"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 w:rsidRPr="003D6A2D">
              <w:rPr>
                <w:rFonts w:ascii="HY엽서M" w:eastAsia="HY엽서M" w:hAnsi="바탕" w:hint="eastAsia"/>
                <w:lang w:eastAsia="ko-KR"/>
              </w:rPr>
              <w:t>조희섭</w:t>
            </w:r>
            <w:proofErr w:type="spellEnd"/>
            <w:r w:rsidRPr="003D6A2D"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0E6AFE" w14:paraId="2B644C77" w14:textId="77777777" w:rsidTr="000E6AFE">
        <w:tc>
          <w:tcPr>
            <w:tcW w:w="2304" w:type="dxa"/>
          </w:tcPr>
          <w:p w14:paraId="7EF2E272" w14:textId="77777777" w:rsidR="000E6AFE" w:rsidRPr="003D6A2D" w:rsidRDefault="00CB2765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&lt;2024/04/16&gt;</w:t>
            </w:r>
          </w:p>
        </w:tc>
        <w:tc>
          <w:tcPr>
            <w:tcW w:w="1152" w:type="dxa"/>
          </w:tcPr>
          <w:p w14:paraId="46E62713" w14:textId="77777777" w:rsidR="000E6AFE" w:rsidRPr="003D6A2D" w:rsidRDefault="00CB2765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0675E0E4" w14:textId="77777777" w:rsidR="000E6AFE" w:rsidRPr="003D6A2D" w:rsidRDefault="00CB2765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목차 오타 및 내용 일부 수정</w:t>
            </w:r>
          </w:p>
        </w:tc>
        <w:tc>
          <w:tcPr>
            <w:tcW w:w="1290" w:type="dxa"/>
          </w:tcPr>
          <w:p w14:paraId="73414E43" w14:textId="77777777" w:rsidR="000E6AFE" w:rsidRPr="00CB2765" w:rsidRDefault="00CB2765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/>
                <w:lang w:eastAsia="ko-KR"/>
              </w:rPr>
              <w:t>&lt;</w:t>
            </w:r>
            <w:r>
              <w:rPr>
                <w:rFonts w:ascii="HY엽서M" w:eastAsia="HY엽서M" w:hAnsi="바탕" w:hint="eastAsia"/>
                <w:lang w:eastAsia="ko-KR"/>
              </w:rPr>
              <w:t>이창열&gt;</w:t>
            </w:r>
          </w:p>
        </w:tc>
      </w:tr>
      <w:tr w:rsidR="003D6A2D" w14:paraId="653C3621" w14:textId="77777777" w:rsidTr="000E6AFE">
        <w:tc>
          <w:tcPr>
            <w:tcW w:w="2304" w:type="dxa"/>
          </w:tcPr>
          <w:p w14:paraId="41D628E7" w14:textId="77777777" w:rsidR="003B7183" w:rsidRPr="003D6A2D" w:rsidRDefault="003A0092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&lt;2024/</w:t>
            </w:r>
            <w:r>
              <w:rPr>
                <w:rFonts w:ascii="HY엽서M" w:eastAsia="HY엽서M" w:hAnsi="바탕"/>
                <w:lang w:eastAsia="ko-KR"/>
              </w:rPr>
              <w:t>04/</w:t>
            </w:r>
            <w:r w:rsidR="003B7183">
              <w:rPr>
                <w:rFonts w:ascii="HY엽서M" w:eastAsia="HY엽서M" w:hAnsi="바탕"/>
                <w:lang w:eastAsia="ko-KR"/>
              </w:rPr>
              <w:t>23&gt;</w:t>
            </w:r>
          </w:p>
        </w:tc>
        <w:tc>
          <w:tcPr>
            <w:tcW w:w="1152" w:type="dxa"/>
          </w:tcPr>
          <w:p w14:paraId="4FEBFE2F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B7183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2B8329DE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페이지 나누기를 통해 문서를 정리</w:t>
            </w:r>
          </w:p>
        </w:tc>
        <w:tc>
          <w:tcPr>
            <w:tcW w:w="1290" w:type="dxa"/>
          </w:tcPr>
          <w:p w14:paraId="61E9E67D" w14:textId="77777777" w:rsidR="003B7183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>
              <w:rPr>
                <w:rFonts w:ascii="HY엽서M" w:eastAsia="HY엽서M" w:hAnsi="바탕" w:hint="eastAsia"/>
                <w:lang w:eastAsia="ko-KR"/>
              </w:rPr>
              <w:t>정세운</w:t>
            </w:r>
            <w:proofErr w:type="spellEnd"/>
            <w:r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3D6A2D" w14:paraId="3A1573AE" w14:textId="77777777" w:rsidTr="000E6AFE">
        <w:tc>
          <w:tcPr>
            <w:tcW w:w="2304" w:type="dxa"/>
          </w:tcPr>
          <w:p w14:paraId="51F57F55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&lt;2024/05/01&gt;</w:t>
            </w:r>
          </w:p>
        </w:tc>
        <w:tc>
          <w:tcPr>
            <w:tcW w:w="1152" w:type="dxa"/>
          </w:tcPr>
          <w:p w14:paraId="5222B692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B7183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18C2DEF3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B7183">
              <w:rPr>
                <w:rFonts w:ascii="HY엽서M" w:eastAsia="HY엽서M" w:hAnsi="바탕"/>
                <w:lang w:eastAsia="ko-KR"/>
              </w:rPr>
              <w:t>애플리케이션</w:t>
            </w:r>
            <w:r w:rsidRPr="003B7183">
              <w:rPr>
                <w:rFonts w:ascii="HY엽서M" w:eastAsia="HY엽서M" w:hAnsi="바탕" w:hint="eastAsia"/>
                <w:lang w:eastAsia="ko-KR"/>
              </w:rPr>
              <w:t>의 디자인 초안을 추가</w:t>
            </w:r>
          </w:p>
        </w:tc>
        <w:tc>
          <w:tcPr>
            <w:tcW w:w="1290" w:type="dxa"/>
          </w:tcPr>
          <w:p w14:paraId="06EFD6F0" w14:textId="77777777" w:rsidR="003B7183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>
              <w:rPr>
                <w:rFonts w:ascii="HY엽서M" w:eastAsia="HY엽서M" w:hAnsi="바탕" w:hint="eastAsia"/>
                <w:lang w:eastAsia="ko-KR"/>
              </w:rPr>
              <w:t>조희섭</w:t>
            </w:r>
            <w:proofErr w:type="spellEnd"/>
            <w:r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3D6A2D" w14:paraId="3C51FD81" w14:textId="77777777" w:rsidTr="000E6AFE">
        <w:tc>
          <w:tcPr>
            <w:tcW w:w="2304" w:type="dxa"/>
          </w:tcPr>
          <w:p w14:paraId="6403A06B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&lt;2024/05/07&gt;</w:t>
            </w:r>
          </w:p>
        </w:tc>
        <w:tc>
          <w:tcPr>
            <w:tcW w:w="1152" w:type="dxa"/>
          </w:tcPr>
          <w:p w14:paraId="7A2E0A46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B7183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534D24BA" w14:textId="77777777" w:rsidR="003D6A2D" w:rsidRPr="003D6A2D" w:rsidRDefault="003B7183" w:rsidP="003B7183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추가된 디자인을 수정 및 개선점 항목 작성</w:t>
            </w:r>
          </w:p>
        </w:tc>
        <w:tc>
          <w:tcPr>
            <w:tcW w:w="1290" w:type="dxa"/>
          </w:tcPr>
          <w:p w14:paraId="5186D2CE" w14:textId="77777777" w:rsidR="003D6A2D" w:rsidRPr="003D6A2D" w:rsidRDefault="003B7183" w:rsidP="000E6AFE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>
              <w:rPr>
                <w:rFonts w:ascii="HY엽서M" w:eastAsia="HY엽서M" w:hAnsi="바탕" w:hint="eastAsia"/>
                <w:lang w:eastAsia="ko-KR"/>
              </w:rPr>
              <w:t>배지호</w:t>
            </w:r>
            <w:proofErr w:type="spellEnd"/>
            <w:r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181D15" w14:paraId="2A4572A0" w14:textId="77777777" w:rsidTr="000E6AFE">
        <w:tc>
          <w:tcPr>
            <w:tcW w:w="2304" w:type="dxa"/>
          </w:tcPr>
          <w:p w14:paraId="30772172" w14:textId="26D605E9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&lt;2024/05/</w:t>
            </w:r>
            <w:r w:rsidR="00E147FD">
              <w:rPr>
                <w:rFonts w:ascii="HY엽서M" w:eastAsia="HY엽서M" w:hAnsi="바탕" w:hint="eastAsia"/>
                <w:lang w:eastAsia="ko-KR"/>
              </w:rPr>
              <w:t>14</w:t>
            </w:r>
            <w:r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  <w:tc>
          <w:tcPr>
            <w:tcW w:w="1152" w:type="dxa"/>
          </w:tcPr>
          <w:p w14:paraId="654AD540" w14:textId="15BB45CA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B7183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02E3D2FE" w14:textId="1E7ED82C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로그인 화면 설계 추가</w:t>
            </w:r>
          </w:p>
        </w:tc>
        <w:tc>
          <w:tcPr>
            <w:tcW w:w="1290" w:type="dxa"/>
          </w:tcPr>
          <w:p w14:paraId="79220C79" w14:textId="7DB653DC" w:rsidR="00181D15" w:rsidRPr="003D6A2D" w:rsidRDefault="00181D15" w:rsidP="00181D15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>
              <w:rPr>
                <w:rFonts w:ascii="HY엽서M" w:eastAsia="HY엽서M" w:hAnsi="바탕" w:hint="eastAsia"/>
                <w:lang w:eastAsia="ko-KR"/>
              </w:rPr>
              <w:t>이태겸</w:t>
            </w:r>
            <w:proofErr w:type="spellEnd"/>
            <w:r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E147FD" w14:paraId="1696C386" w14:textId="77777777" w:rsidTr="000E6AFE">
        <w:tc>
          <w:tcPr>
            <w:tcW w:w="2304" w:type="dxa"/>
          </w:tcPr>
          <w:p w14:paraId="454B277C" w14:textId="46504417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&lt;2024/05/21&gt;</w:t>
            </w:r>
          </w:p>
        </w:tc>
        <w:tc>
          <w:tcPr>
            <w:tcW w:w="1152" w:type="dxa"/>
          </w:tcPr>
          <w:p w14:paraId="6F36A533" w14:textId="0C289941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 w:rsidRPr="003B7183"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1E6C779C" w14:textId="740C5606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커뮤니티 화면 설계 추가</w:t>
            </w:r>
          </w:p>
        </w:tc>
        <w:tc>
          <w:tcPr>
            <w:tcW w:w="1290" w:type="dxa"/>
          </w:tcPr>
          <w:p w14:paraId="42356CAB" w14:textId="6BC4E71F" w:rsidR="00E147FD" w:rsidRPr="003D6A2D" w:rsidRDefault="00E147FD" w:rsidP="00E147FD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&lt;정세윤&gt;</w:t>
            </w:r>
          </w:p>
        </w:tc>
      </w:tr>
      <w:tr w:rsidR="00F0637C" w14:paraId="48045FD0" w14:textId="77777777" w:rsidTr="000E6AFE">
        <w:tc>
          <w:tcPr>
            <w:tcW w:w="2304" w:type="dxa"/>
          </w:tcPr>
          <w:p w14:paraId="30D7B8A2" w14:textId="2E340D5B" w:rsidR="00F0637C" w:rsidRPr="003D6A2D" w:rsidRDefault="00F0637C" w:rsidP="00F0637C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&lt;2024/05/2</w:t>
            </w:r>
            <w:r>
              <w:rPr>
                <w:rFonts w:ascii="HY엽서M" w:eastAsia="HY엽서M" w:hAnsi="바탕" w:hint="eastAsia"/>
                <w:lang w:eastAsia="ko-KR"/>
              </w:rPr>
              <w:t>8</w:t>
            </w:r>
            <w:r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  <w:tc>
          <w:tcPr>
            <w:tcW w:w="1152" w:type="dxa"/>
          </w:tcPr>
          <w:p w14:paraId="5ED2E73B" w14:textId="0CABFDFE" w:rsidR="00F0637C" w:rsidRPr="003D6A2D" w:rsidRDefault="00F0637C" w:rsidP="00F0637C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5BFDAE1B" w14:textId="048607D4" w:rsidR="00F0637C" w:rsidRPr="003D6A2D" w:rsidRDefault="00F0637C" w:rsidP="00F0637C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내 정보 화면 설계 추가</w:t>
            </w:r>
          </w:p>
        </w:tc>
        <w:tc>
          <w:tcPr>
            <w:tcW w:w="1290" w:type="dxa"/>
          </w:tcPr>
          <w:p w14:paraId="2E0D1C53" w14:textId="1644325D" w:rsidR="00F0637C" w:rsidRPr="003D6A2D" w:rsidRDefault="00F0637C" w:rsidP="00F0637C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>
              <w:rPr>
                <w:rFonts w:ascii="HY엽서M" w:eastAsia="HY엽서M" w:hAnsi="바탕" w:hint="eastAsia"/>
                <w:lang w:eastAsia="ko-KR"/>
              </w:rPr>
              <w:t>조희섭</w:t>
            </w:r>
            <w:proofErr w:type="spellEnd"/>
            <w:r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F0637C" w14:paraId="38D0C6BD" w14:textId="77777777" w:rsidTr="000E6AFE">
        <w:tc>
          <w:tcPr>
            <w:tcW w:w="2304" w:type="dxa"/>
          </w:tcPr>
          <w:p w14:paraId="6ADC8939" w14:textId="116061EC" w:rsidR="00F0637C" w:rsidRPr="003D6A2D" w:rsidRDefault="00A555E2" w:rsidP="00F0637C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&lt;2024/0</w:t>
            </w:r>
            <w:r>
              <w:rPr>
                <w:rFonts w:ascii="HY엽서M" w:eastAsia="HY엽서M" w:hAnsi="바탕" w:hint="eastAsia"/>
                <w:lang w:eastAsia="ko-KR"/>
              </w:rPr>
              <w:t>6</w:t>
            </w:r>
            <w:r>
              <w:rPr>
                <w:rFonts w:ascii="HY엽서M" w:eastAsia="HY엽서M" w:hAnsi="바탕" w:hint="eastAsia"/>
                <w:lang w:eastAsia="ko-KR"/>
              </w:rPr>
              <w:t>/</w:t>
            </w:r>
            <w:r>
              <w:rPr>
                <w:rFonts w:ascii="HY엽서M" w:eastAsia="HY엽서M" w:hAnsi="바탕" w:hint="eastAsia"/>
                <w:lang w:eastAsia="ko-KR"/>
              </w:rPr>
              <w:t>03</w:t>
            </w:r>
            <w:r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  <w:tc>
          <w:tcPr>
            <w:tcW w:w="1152" w:type="dxa"/>
          </w:tcPr>
          <w:p w14:paraId="298947AB" w14:textId="4CA6D1C1" w:rsidR="00F0637C" w:rsidRPr="003D6A2D" w:rsidRDefault="00A555E2" w:rsidP="00F0637C">
            <w:pPr>
              <w:pStyle w:val="Tabletext"/>
              <w:rPr>
                <w:rFonts w:ascii="HY엽서M" w:eastAsia="HY엽서M" w:hAnsi="바탕" w:hint="eastAsia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&lt;0.1.0&gt;</w:t>
            </w:r>
          </w:p>
        </w:tc>
        <w:tc>
          <w:tcPr>
            <w:tcW w:w="4758" w:type="dxa"/>
          </w:tcPr>
          <w:p w14:paraId="128F3D9F" w14:textId="57ED1A36" w:rsidR="00F0637C" w:rsidRPr="003D6A2D" w:rsidRDefault="00A555E2" w:rsidP="00F0637C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커뮤니티 화면 디자인 수정</w:t>
            </w:r>
          </w:p>
        </w:tc>
        <w:tc>
          <w:tcPr>
            <w:tcW w:w="1290" w:type="dxa"/>
          </w:tcPr>
          <w:p w14:paraId="1C3BAFB7" w14:textId="26B68E7D" w:rsidR="00F0637C" w:rsidRPr="003D6A2D" w:rsidRDefault="00A555E2" w:rsidP="00F0637C">
            <w:pPr>
              <w:pStyle w:val="Tabletext"/>
              <w:rPr>
                <w:rFonts w:ascii="HY엽서M" w:eastAsia="HY엽서M" w:hAnsi="바탕"/>
                <w:lang w:eastAsia="ko-KR"/>
              </w:rPr>
            </w:pPr>
            <w:r>
              <w:rPr>
                <w:rFonts w:ascii="HY엽서M" w:eastAsia="HY엽서M" w:hAnsi="바탕" w:hint="eastAsia"/>
                <w:lang w:eastAsia="ko-KR"/>
              </w:rPr>
              <w:t>&lt;</w:t>
            </w:r>
            <w:proofErr w:type="spellStart"/>
            <w:r>
              <w:rPr>
                <w:rFonts w:ascii="HY엽서M" w:eastAsia="HY엽서M" w:hAnsi="바탕" w:hint="eastAsia"/>
                <w:lang w:eastAsia="ko-KR"/>
              </w:rPr>
              <w:t>조희섭</w:t>
            </w:r>
            <w:proofErr w:type="spellEnd"/>
            <w:r>
              <w:rPr>
                <w:rFonts w:ascii="HY엽서M" w:eastAsia="HY엽서M" w:hAnsi="바탕" w:hint="eastAsia"/>
                <w:lang w:eastAsia="ko-KR"/>
              </w:rPr>
              <w:t>&gt;</w:t>
            </w:r>
          </w:p>
        </w:tc>
      </w:tr>
      <w:tr w:rsidR="00F0637C" w14:paraId="3AF88D1F" w14:textId="77777777" w:rsidTr="000E6AFE">
        <w:tc>
          <w:tcPr>
            <w:tcW w:w="2304" w:type="dxa"/>
          </w:tcPr>
          <w:p w14:paraId="3C651089" w14:textId="77777777" w:rsidR="00F0637C" w:rsidRPr="003D6A2D" w:rsidRDefault="00F0637C" w:rsidP="00F0637C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152" w:type="dxa"/>
          </w:tcPr>
          <w:p w14:paraId="0C382360" w14:textId="77777777" w:rsidR="00F0637C" w:rsidRPr="003D6A2D" w:rsidRDefault="00F0637C" w:rsidP="00F0637C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4758" w:type="dxa"/>
          </w:tcPr>
          <w:p w14:paraId="60B1D7EA" w14:textId="77777777" w:rsidR="00F0637C" w:rsidRPr="003D6A2D" w:rsidRDefault="00F0637C" w:rsidP="00F0637C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290" w:type="dxa"/>
          </w:tcPr>
          <w:p w14:paraId="21B51522" w14:textId="77777777" w:rsidR="00F0637C" w:rsidRPr="003D6A2D" w:rsidRDefault="00F0637C" w:rsidP="00F0637C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</w:tr>
      <w:tr w:rsidR="00F0637C" w14:paraId="158709F3" w14:textId="77777777" w:rsidTr="000E6AFE">
        <w:tc>
          <w:tcPr>
            <w:tcW w:w="2304" w:type="dxa"/>
          </w:tcPr>
          <w:p w14:paraId="6C4ABAF2" w14:textId="77777777" w:rsidR="00F0637C" w:rsidRPr="003D6A2D" w:rsidRDefault="00F0637C" w:rsidP="00F0637C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152" w:type="dxa"/>
          </w:tcPr>
          <w:p w14:paraId="09F2CA35" w14:textId="77777777" w:rsidR="00F0637C" w:rsidRPr="003D6A2D" w:rsidRDefault="00F0637C" w:rsidP="00F0637C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4758" w:type="dxa"/>
          </w:tcPr>
          <w:p w14:paraId="42440322" w14:textId="77777777" w:rsidR="00F0637C" w:rsidRPr="003D6A2D" w:rsidRDefault="00F0637C" w:rsidP="00F0637C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290" w:type="dxa"/>
          </w:tcPr>
          <w:p w14:paraId="46390BD0" w14:textId="77777777" w:rsidR="00F0637C" w:rsidRPr="003D6A2D" w:rsidRDefault="00F0637C" w:rsidP="00F0637C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</w:tr>
      <w:tr w:rsidR="00F0637C" w14:paraId="736E6D53" w14:textId="77777777" w:rsidTr="000E6AFE">
        <w:tc>
          <w:tcPr>
            <w:tcW w:w="2304" w:type="dxa"/>
          </w:tcPr>
          <w:p w14:paraId="78956B84" w14:textId="77777777" w:rsidR="00F0637C" w:rsidRPr="003D6A2D" w:rsidRDefault="00F0637C" w:rsidP="00F0637C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152" w:type="dxa"/>
          </w:tcPr>
          <w:p w14:paraId="174AA8A8" w14:textId="77777777" w:rsidR="00F0637C" w:rsidRPr="003D6A2D" w:rsidRDefault="00F0637C" w:rsidP="00F0637C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4758" w:type="dxa"/>
          </w:tcPr>
          <w:p w14:paraId="2634F8B2" w14:textId="77777777" w:rsidR="00F0637C" w:rsidRPr="003D6A2D" w:rsidRDefault="00F0637C" w:rsidP="00F0637C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  <w:tc>
          <w:tcPr>
            <w:tcW w:w="1290" w:type="dxa"/>
          </w:tcPr>
          <w:p w14:paraId="593578F6" w14:textId="77777777" w:rsidR="00F0637C" w:rsidRPr="003D6A2D" w:rsidRDefault="00F0637C" w:rsidP="00F0637C">
            <w:pPr>
              <w:pStyle w:val="Tabletext"/>
              <w:rPr>
                <w:rFonts w:ascii="HY엽서M" w:eastAsia="HY엽서M" w:hAnsi="바탕"/>
                <w:lang w:eastAsia="ko-KR"/>
              </w:rPr>
            </w:pPr>
          </w:p>
        </w:tc>
      </w:tr>
    </w:tbl>
    <w:p w14:paraId="6E6501EF" w14:textId="77777777" w:rsidR="00787AD6" w:rsidRDefault="00787AD6">
      <w:pPr>
        <w:rPr>
          <w:rFonts w:ascii="바탕" w:hAnsi="바탕"/>
          <w:lang w:eastAsia="ko-KR"/>
        </w:rPr>
      </w:pPr>
    </w:p>
    <w:p w14:paraId="34082689" w14:textId="77777777" w:rsidR="007A2F40" w:rsidRDefault="006E678D" w:rsidP="007A2F40">
      <w:pPr>
        <w:pStyle w:val="a3"/>
        <w:rPr>
          <w:rFonts w:ascii="바탕" w:hAnsi="바탕"/>
          <w:sz w:val="96"/>
          <w:szCs w:val="96"/>
          <w:lang w:eastAsia="ko-KR"/>
        </w:rPr>
      </w:pPr>
      <w:r>
        <w:rPr>
          <w:rFonts w:ascii="바탕" w:hAnsi="바탕"/>
          <w:lang w:eastAsia="ko-KR"/>
        </w:rPr>
        <w:br w:type="page"/>
      </w:r>
    </w:p>
    <w:sdt>
      <w:sdtPr>
        <w:rPr>
          <w:rFonts w:ascii="Times New Roman" w:eastAsia="바탕" w:hAnsi="Times New Roman" w:cs="Times New Roman" w:hint="eastAsia"/>
          <w:color w:val="auto"/>
          <w:sz w:val="22"/>
          <w:szCs w:val="22"/>
          <w:lang w:val="ko-KR" w:eastAsia="en-US"/>
        </w:rPr>
        <w:id w:val="1394854768"/>
        <w:docPartObj>
          <w:docPartGallery w:val="Table of Contents"/>
          <w:docPartUnique/>
        </w:docPartObj>
      </w:sdtPr>
      <w:sdtEndPr>
        <w:rPr>
          <w:rFonts w:ascii="HY헤드라인M" w:eastAsia="HY헤드라인M"/>
        </w:rPr>
      </w:sdtEndPr>
      <w:sdtContent>
        <w:p w14:paraId="37BB2139" w14:textId="77777777" w:rsidR="003D6A2D" w:rsidRPr="00CB2765" w:rsidRDefault="003D6A2D" w:rsidP="00CB2765">
          <w:pPr>
            <w:pStyle w:val="TOC"/>
            <w:jc w:val="center"/>
            <w:rPr>
              <w:b/>
              <w:sz w:val="44"/>
              <w:szCs w:val="44"/>
            </w:rPr>
          </w:pPr>
          <w:r w:rsidRPr="00CB2765">
            <w:rPr>
              <w:rFonts w:hint="eastAsia"/>
              <w:b/>
              <w:sz w:val="44"/>
              <w:szCs w:val="44"/>
            </w:rPr>
            <w:t>목차</w:t>
          </w:r>
        </w:p>
        <w:p w14:paraId="20F65E2D" w14:textId="77777777" w:rsidR="003D6A2D" w:rsidRPr="00CB2765" w:rsidRDefault="003D6A2D" w:rsidP="003D6A2D">
          <w:pPr>
            <w:pStyle w:val="10"/>
            <w:rPr>
              <w:rFonts w:ascii="HY헤드라인M" w:eastAsia="HY헤드라인M" w:hAnsi="한컴 말랑말랑 Bold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Ansi="한컴 말랑말랑 Bold" w:hint="eastAsia"/>
              <w:b/>
              <w:bCs/>
              <w:sz w:val="22"/>
              <w:szCs w:val="22"/>
              <w:lang w:eastAsia="ko-KR"/>
            </w:rPr>
            <w:t>개요</w:t>
          </w:r>
          <w:r w:rsidRPr="00CB2765">
            <w:rPr>
              <w:rFonts w:ascii="HY헤드라인M" w:eastAsia="HY헤드라인M" w:hAnsi="한컴 말랑말랑 Bold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Ansi="한컴 말랑말랑 Bold" w:hint="eastAsia"/>
              <w:b/>
              <w:bCs/>
              <w:sz w:val="22"/>
              <w:szCs w:val="22"/>
              <w:lang w:val="ko-KR" w:eastAsia="ko-KR"/>
            </w:rPr>
            <w:t>4</w:t>
          </w:r>
        </w:p>
        <w:p w14:paraId="2687AF5A" w14:textId="77777777" w:rsidR="003D6A2D" w:rsidRPr="00CB2765" w:rsidRDefault="003D6A2D" w:rsidP="003D6A2D">
          <w:pPr>
            <w:pStyle w:val="10"/>
            <w:rPr>
              <w:rFonts w:ascii="HY헤드라인M" w:eastAsia="HY헤드라인M"/>
              <w:b/>
              <w:bCs/>
              <w:sz w:val="22"/>
              <w:szCs w:val="22"/>
              <w:lang w:val="ko-KR"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필요성 및 배경</w:t>
          </w:r>
          <w:r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4</w:t>
          </w:r>
        </w:p>
        <w:p w14:paraId="3E5EE2B7" w14:textId="77777777" w:rsidR="003D6A2D" w:rsidRPr="00CB2765" w:rsidRDefault="00CB2765" w:rsidP="003D6A2D">
          <w:pPr>
            <w:pStyle w:val="10"/>
            <w:rPr>
              <w:rFonts w:ascii="HY헤드라인M" w:eastAsia="HY헤드라인M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기능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="003D6A2D"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4</w:t>
          </w:r>
        </w:p>
        <w:p w14:paraId="592C6A35" w14:textId="77777777" w:rsidR="003D6A2D" w:rsidRPr="00CB2765" w:rsidRDefault="00CB2765" w:rsidP="003D6A2D">
          <w:pPr>
            <w:pStyle w:val="10"/>
            <w:rPr>
              <w:rFonts w:ascii="HY헤드라인M" w:eastAsia="HY헤드라인M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비 기능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="003D6A2D"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4</w:t>
          </w:r>
        </w:p>
        <w:p w14:paraId="17F36A65" w14:textId="77777777" w:rsidR="003D6A2D" w:rsidRPr="00CB2765" w:rsidRDefault="00CB2765" w:rsidP="003D6A2D">
          <w:pPr>
            <w:pStyle w:val="10"/>
            <w:rPr>
              <w:rFonts w:ascii="HY헤드라인M" w:eastAsia="HY헤드라인M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시스템 인터페이스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="003D6A2D"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4</w:t>
          </w:r>
        </w:p>
        <w:p w14:paraId="704550D2" w14:textId="77777777" w:rsidR="003D6A2D" w:rsidRPr="00CB2765" w:rsidRDefault="00CB2765" w:rsidP="003D6A2D">
          <w:pPr>
            <w:pStyle w:val="10"/>
            <w:rPr>
              <w:rFonts w:ascii="HY헤드라인M" w:eastAsia="HY헤드라인M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데이터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5</w:t>
          </w:r>
        </w:p>
        <w:p w14:paraId="2E3A87F8" w14:textId="77777777" w:rsidR="003D6A2D" w:rsidRPr="00CB2765" w:rsidRDefault="00CB2765" w:rsidP="003D6A2D">
          <w:pPr>
            <w:pStyle w:val="10"/>
            <w:rPr>
              <w:rFonts w:ascii="HY헤드라인M" w:eastAsia="HY헤드라인M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보안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5</w:t>
          </w:r>
        </w:p>
        <w:p w14:paraId="167EFC5A" w14:textId="77777777" w:rsidR="003D6A2D" w:rsidRPr="00CB2765" w:rsidRDefault="00CB2765" w:rsidP="003D6A2D">
          <w:pPr>
            <w:pStyle w:val="10"/>
            <w:rPr>
              <w:rFonts w:ascii="HY헤드라인M" w:eastAsia="HY헤드라인M"/>
              <w:sz w:val="22"/>
              <w:szCs w:val="22"/>
              <w:lang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품질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5</w:t>
          </w:r>
        </w:p>
        <w:p w14:paraId="20A3D892" w14:textId="77777777" w:rsidR="00CB2765" w:rsidRPr="00CB2765" w:rsidRDefault="00CB2765" w:rsidP="003D6A2D">
          <w:pPr>
            <w:pStyle w:val="10"/>
            <w:rPr>
              <w:rFonts w:ascii="HY헤드라인M" w:eastAsia="HY헤드라인M"/>
              <w:b/>
              <w:bCs/>
              <w:sz w:val="22"/>
              <w:szCs w:val="22"/>
              <w:lang w:val="ko-KR"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사용자 관리 요구사항</w:t>
          </w:r>
          <w:r w:rsidR="003D6A2D"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5</w:t>
          </w:r>
        </w:p>
        <w:p w14:paraId="48B824A4" w14:textId="77777777" w:rsidR="00DC03C3" w:rsidRPr="00CB2765" w:rsidRDefault="00CB2765" w:rsidP="00CB2765">
          <w:pPr>
            <w:pStyle w:val="10"/>
            <w:rPr>
              <w:rFonts w:ascii="HY헤드라인M" w:eastAsia="HY헤드라인M"/>
              <w:b/>
              <w:bCs/>
              <w:sz w:val="22"/>
              <w:szCs w:val="22"/>
              <w:lang w:val="ko-KR" w:eastAsia="ko-KR"/>
            </w:rPr>
          </w:pP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eastAsia="ko-KR"/>
            </w:rPr>
            <w:t>기타 요구사항</w:t>
          </w:r>
          <w:r w:rsidRPr="00CB2765">
            <w:rPr>
              <w:rFonts w:ascii="HY헤드라인M" w:eastAsia="HY헤드라인M" w:hint="eastAsia"/>
              <w:sz w:val="22"/>
              <w:szCs w:val="22"/>
            </w:rPr>
            <w:ptab w:relativeTo="margin" w:alignment="right" w:leader="dot"/>
          </w:r>
          <w:r w:rsidRPr="00CB2765">
            <w:rPr>
              <w:rFonts w:ascii="HY헤드라인M" w:eastAsia="HY헤드라인M" w:hint="eastAsia"/>
              <w:b/>
              <w:bCs/>
              <w:sz w:val="22"/>
              <w:szCs w:val="22"/>
              <w:lang w:val="ko-KR" w:eastAsia="ko-KR"/>
            </w:rPr>
            <w:t>5</w:t>
          </w:r>
        </w:p>
      </w:sdtContent>
    </w:sdt>
    <w:p w14:paraId="5B628BFB" w14:textId="77777777" w:rsidR="00EC6C66" w:rsidRPr="0072340A" w:rsidRDefault="006E678D" w:rsidP="00F91D9E">
      <w:pPr>
        <w:pStyle w:val="a3"/>
        <w:rPr>
          <w:rFonts w:ascii="한컴 말랑말랑 Bold" w:eastAsia="한컴 말랑말랑 Bold" w:hAnsi="한컴 말랑말랑 Bold"/>
          <w:lang w:eastAsia="ko-KR"/>
        </w:rPr>
      </w:pPr>
      <w:r w:rsidRPr="007A2F40">
        <w:rPr>
          <w:lang w:eastAsia="ko-KR"/>
        </w:rPr>
        <w:br w:type="page"/>
      </w:r>
      <w:r w:rsidR="007A2F40" w:rsidRPr="0072340A">
        <w:rPr>
          <w:rFonts w:ascii="한컴 말랑말랑 Bold" w:eastAsia="한컴 말랑말랑 Bold" w:hAnsi="한컴 말랑말랑 Bold" w:hint="eastAsia"/>
          <w:lang w:eastAsia="ko-KR"/>
        </w:rPr>
        <w:lastRenderedPageBreak/>
        <w:t>소프트웨어 요구 명세서</w:t>
      </w:r>
    </w:p>
    <w:p w14:paraId="6EA1054E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개요:</w:t>
      </w:r>
    </w:p>
    <w:p w14:paraId="32557B78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 xml:space="preserve">이 문서는 사용자의 일정 관리를 지원하기 위한 캘린더 애플리케이션의 요구사항을 </w:t>
      </w:r>
      <w:r w:rsidR="0072340A" w:rsidRPr="0072340A">
        <w:rPr>
          <w:rFonts w:ascii="HY견명조" w:eastAsia="HY견명조" w:hAnsi="한컴 말랑말랑 Bold" w:hint="eastAsia"/>
          <w:b w:val="0"/>
          <w:lang w:eastAsia="ko-KR"/>
        </w:rPr>
        <w:t>기술</w:t>
      </w:r>
      <w:r w:rsidR="00A11BEE">
        <w:rPr>
          <w:rFonts w:ascii="HY견명조" w:eastAsia="HY견명조" w:hAnsi="한컴 말랑말랑 Bold" w:hint="eastAsia"/>
          <w:b w:val="0"/>
          <w:lang w:eastAsia="ko-KR"/>
        </w:rPr>
        <w:t>합니다</w:t>
      </w:r>
      <w:r w:rsidR="0072340A" w:rsidRPr="0072340A">
        <w:rPr>
          <w:rFonts w:ascii="HY견명조" w:eastAsia="HY견명조" w:hAnsi="한컴 말랑말랑 Bold" w:hint="eastAsia"/>
          <w:b w:val="0"/>
          <w:lang w:eastAsia="ko-KR"/>
        </w:rPr>
        <w:t>.</w:t>
      </w:r>
    </w:p>
    <w:p w14:paraId="146E876F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필요성 및 배경:</w:t>
      </w:r>
    </w:p>
    <w:p w14:paraId="6F4E62D2" w14:textId="77777777" w:rsidR="000B575D" w:rsidRPr="0072340A" w:rsidRDefault="000B575D" w:rsidP="000B575D">
      <w:pPr>
        <w:pStyle w:val="2"/>
        <w:rPr>
          <w:rFonts w:ascii="HY견명조" w:eastAsia="HY견명조" w:hAnsi="한컴 말랑말랑 Bold" w:cs="Segoe UI"/>
          <w:b w:val="0"/>
          <w:color w:val="0D0D0D"/>
          <w:shd w:val="clear" w:color="auto" w:fill="FFFFFF"/>
          <w:lang w:eastAsia="ko-KR"/>
        </w:rPr>
      </w:pPr>
      <w:r w:rsidRPr="0072340A">
        <w:rPr>
          <w:rFonts w:ascii="HY견명조" w:eastAsia="HY견명조" w:hAnsi="한컴 말랑말랑 Bold" w:cs="Segoe UI" w:hint="eastAsia"/>
          <w:b w:val="0"/>
          <w:color w:val="0D0D0D"/>
          <w:shd w:val="clear" w:color="auto" w:fill="FFFFFF"/>
          <w:lang w:eastAsia="ko-KR"/>
        </w:rPr>
        <w:t>현대 사회에서는 개인 및 업무 일정을 관리하기 위한 효과적인 도구가 필</w:t>
      </w:r>
      <w:r w:rsidR="00A11BEE">
        <w:rPr>
          <w:rFonts w:ascii="HY견명조" w:eastAsia="HY견명조" w:hAnsi="한컴 말랑말랑 Bold" w:cs="Segoe UI" w:hint="eastAsia"/>
          <w:b w:val="0"/>
          <w:color w:val="0D0D0D"/>
          <w:shd w:val="clear" w:color="auto" w:fill="FFFFFF"/>
          <w:lang w:eastAsia="ko-KR"/>
        </w:rPr>
        <w:t>요합니다.</w:t>
      </w:r>
    </w:p>
    <w:p w14:paraId="2D3206A7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캘린더 앱은 사용자가 간편하게 일정을 관리하고 공유할 수 있는 편리한 도구가 될 것입니다.</w:t>
      </w:r>
    </w:p>
    <w:p w14:paraId="733611F3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기능 요구사항:</w:t>
      </w:r>
    </w:p>
    <w:p w14:paraId="7C5B9CF2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사용자는 개인적인 일정을 추가, 수정, 삭제할 수 있어야 합니다.</w:t>
      </w:r>
    </w:p>
    <w:p w14:paraId="61A0F1EA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앱은 다양한 시간 단위(일, 주, 월)로 일정을 표시할 수 있어야 합니다.</w:t>
      </w:r>
    </w:p>
    <w:p w14:paraId="766D7D8A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사용자는 알림 설정을 통해 특정 일정의 알림을 받을 수 있어야 합니다.</w:t>
      </w:r>
    </w:p>
    <w:p w14:paraId="617607AC" w14:textId="77777777" w:rsidR="00A11BEE" w:rsidRDefault="000B575D" w:rsidP="00A11BEE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일정에는 제목, 날짜, 시간, 위치 등의 정보를 포함할 수 있어야 합니다.</w:t>
      </w:r>
    </w:p>
    <w:p w14:paraId="08114B19" w14:textId="77777777" w:rsidR="00A11BEE" w:rsidRPr="00A11BEE" w:rsidRDefault="00A11BEE" w:rsidP="00A11BEE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A11BEE">
        <w:rPr>
          <w:rFonts w:ascii="HY견명조" w:eastAsia="HY견명조" w:hint="eastAsia"/>
          <w:b w:val="0"/>
          <w:lang w:eastAsia="ko-KR"/>
        </w:rPr>
        <w:t>커뮤니티 기능을 활용하여 유저간의 소통을 활성화 시켜 정보를 공유할 수 있도록 합니다.</w:t>
      </w:r>
    </w:p>
    <w:p w14:paraId="1A7AA9FE" w14:textId="77777777" w:rsidR="00A11BEE" w:rsidRPr="00A11BEE" w:rsidRDefault="00A11BEE" w:rsidP="00A11BEE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A11BEE">
        <w:rPr>
          <w:rFonts w:ascii="HY견명조" w:eastAsia="HY견명조" w:hint="eastAsia"/>
          <w:b w:val="0"/>
          <w:lang w:eastAsia="ko-KR"/>
        </w:rPr>
        <w:t>유저간의 경쟁 기능을 도입하여 보다 적극적으로 앱을 활용 할 수 있도록 합니다.</w:t>
      </w:r>
    </w:p>
    <w:p w14:paraId="6ED839AE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비</w:t>
      </w:r>
      <w:r w:rsidR="00CE4A3B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 xml:space="preserve"> </w:t>
      </w: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t>기능 요구사항:</w:t>
      </w:r>
    </w:p>
    <w:p w14:paraId="7829C231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앱은 빠르고 신속하게 작동해야 하며, 대용량의 일정 데이터를 처리할 때에도 성능이 유지되어야 합니다.</w:t>
      </w:r>
    </w:p>
    <w:p w14:paraId="750BC6E9" w14:textId="77777777" w:rsidR="00046F34" w:rsidRDefault="000B575D" w:rsidP="00046F34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안정적이며 예외 상황에서도 적절한 오류 처리를 해야 합니다.</w:t>
      </w:r>
    </w:p>
    <w:p w14:paraId="5FDAD540" w14:textId="77777777" w:rsidR="003F7725" w:rsidRDefault="00046F34" w:rsidP="003F7725">
      <w:pPr>
        <w:pStyle w:val="2"/>
        <w:numPr>
          <w:ilvl w:val="0"/>
          <w:numId w:val="0"/>
        </w:numPr>
        <w:rPr>
          <w:rFonts w:ascii="HY견명조" w:eastAsia="HY견명조"/>
          <w:b w:val="0"/>
          <w:lang w:eastAsia="ko-KR"/>
        </w:rPr>
      </w:pPr>
      <w:r w:rsidRPr="00046F34">
        <w:rPr>
          <w:rFonts w:ascii="HY견명조" w:eastAsia="HY견명조" w:hint="eastAsia"/>
          <w:b w:val="0"/>
          <w:lang w:eastAsia="ko-KR"/>
        </w:rPr>
        <w:t xml:space="preserve">사용자 인터페이스는 직관적이고 사용하기 편리해야 </w:t>
      </w:r>
      <w:r w:rsidR="003F7725">
        <w:rPr>
          <w:rFonts w:ascii="HY견명조" w:eastAsia="HY견명조" w:hint="eastAsia"/>
          <w:b w:val="0"/>
          <w:lang w:eastAsia="ko-KR"/>
        </w:rPr>
        <w:t>합니다.</w:t>
      </w:r>
    </w:p>
    <w:p w14:paraId="6933D4C9" w14:textId="77777777" w:rsidR="003F7725" w:rsidRPr="003F7725" w:rsidRDefault="003F7725" w:rsidP="003F7725">
      <w:pPr>
        <w:rPr>
          <w:lang w:eastAsia="ko-KR"/>
        </w:rPr>
        <w:sectPr w:rsidR="003F7725" w:rsidRPr="003F7725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4770960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 w:hint="eastAsia"/>
          <w:sz w:val="36"/>
          <w:szCs w:val="36"/>
          <w:lang w:eastAsia="ko-KR"/>
        </w:rPr>
        <w:lastRenderedPageBreak/>
        <w:t>시스템 인터페이스:</w:t>
      </w:r>
    </w:p>
    <w:p w14:paraId="65AF5FFF" w14:textId="77777777" w:rsidR="000B575D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 xml:space="preserve">캘린더 앱은 다른 앱이나 서비스와의 인터페이스를 제공해야 합니다. 예를 들어, 이메일, </w:t>
      </w:r>
      <w:r w:rsidR="0072340A">
        <w:rPr>
          <w:rFonts w:ascii="HY견명조" w:eastAsia="HY견명조" w:hAnsi="한컴 말랑말랑 Bold" w:hint="eastAsia"/>
          <w:b w:val="0"/>
          <w:lang w:eastAsia="ko-KR"/>
        </w:rPr>
        <w:t>메시지</w:t>
      </w:r>
      <w:r w:rsidRPr="0072340A">
        <w:rPr>
          <w:rFonts w:ascii="HY견명조" w:eastAsia="HY견명조" w:hAnsi="한컴 말랑말랑 Bold" w:hint="eastAsia"/>
          <w:b w:val="0"/>
          <w:lang w:eastAsia="ko-KR"/>
        </w:rPr>
        <w:t xml:space="preserve"> 앱과의 통합이 가능해야 합니다.</w:t>
      </w:r>
    </w:p>
    <w:p w14:paraId="1402955A" w14:textId="77777777" w:rsidR="00C90A9B" w:rsidRDefault="00F0637C" w:rsidP="00C90A9B">
      <w:pPr>
        <w:rPr>
          <w:lang w:eastAsia="ko-KR"/>
        </w:rPr>
      </w:pPr>
      <w:r>
        <w:rPr>
          <w:lang w:eastAsia="ko-KR"/>
        </w:rPr>
        <w:pict w14:anchorId="0FB612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4pt;height:372pt">
            <v:imagedata r:id="rId14" o:title="그림2"/>
          </v:shape>
        </w:pict>
      </w:r>
    </w:p>
    <w:p w14:paraId="42285DC2" w14:textId="77777777" w:rsidR="003F7725" w:rsidRDefault="00F0637C" w:rsidP="00046F34">
      <w:pPr>
        <w:rPr>
          <w:noProof/>
          <w:lang w:eastAsia="ko-KR"/>
        </w:rPr>
      </w:pPr>
      <w:r>
        <w:rPr>
          <w:lang w:eastAsia="ko-KR"/>
        </w:rPr>
        <w:lastRenderedPageBreak/>
        <w:pict w14:anchorId="56FC2022">
          <v:shape id="_x0000_i1026" type="#_x0000_t75" style="width:466.2pt;height:401.4pt">
            <v:imagedata r:id="rId15" o:title="그림3"/>
          </v:shape>
        </w:pict>
      </w:r>
    </w:p>
    <w:p w14:paraId="21A1C0EF" w14:textId="77777777" w:rsidR="003F7725" w:rsidRDefault="003F7725" w:rsidP="00046F34">
      <w:pPr>
        <w:rPr>
          <w:lang w:eastAsia="ko-KR"/>
        </w:rPr>
        <w:sectPr w:rsidR="003F7725"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6A1AC8F5" w14:textId="77777777" w:rsidR="00C01372" w:rsidRDefault="00C01372" w:rsidP="00046F34">
      <w:pPr>
        <w:rPr>
          <w:noProof/>
          <w:lang w:eastAsia="ko-KR"/>
        </w:rPr>
      </w:pPr>
    </w:p>
    <w:p w14:paraId="41B9D386" w14:textId="2B9719C8" w:rsidR="003F7725" w:rsidRDefault="00FB5363" w:rsidP="00046F34">
      <w:pPr>
        <w:rPr>
          <w:noProof/>
          <w:lang w:eastAsia="ko-KR"/>
        </w:rPr>
        <w:sectPr w:rsidR="003F7725">
          <w:pgSz w:w="12240" w:h="15840" w:code="1"/>
          <w:pgMar w:top="1440" w:right="1440" w:bottom="1440" w:left="1440" w:header="720" w:footer="720" w:gutter="0"/>
          <w:cols w:space="720"/>
        </w:sectPr>
      </w:pPr>
      <w:r>
        <w:rPr>
          <w:noProof/>
          <w:lang w:eastAsia="ko-KR"/>
        </w:rPr>
        <w:drawing>
          <wp:inline distT="0" distB="0" distL="0" distR="0" wp14:anchorId="21699424" wp14:editId="6A64F01C">
            <wp:extent cx="5926347" cy="5904296"/>
            <wp:effectExtent l="0" t="0" r="0" b="1270"/>
            <wp:docPr id="1" name="그림 1" descr="C:\Users\YUHAN\AppData\Local\Microsoft\Windows\INetCache\Content.Word\그림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C:\Users\YUHAN\AppData\Local\Microsoft\Windows\INetCache\Content.Word\그림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524" cy="6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5306" w14:textId="60F6CBCF" w:rsidR="00C01372" w:rsidRDefault="005A3850" w:rsidP="00046F34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B8E054F" wp14:editId="5DB2CD7E">
            <wp:extent cx="1679166" cy="3600000"/>
            <wp:effectExtent l="0" t="0" r="0" b="635"/>
            <wp:docPr id="8949770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16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491D9006" wp14:editId="3EB5C0D0">
            <wp:extent cx="1679166" cy="3600000"/>
            <wp:effectExtent l="0" t="0" r="0" b="635"/>
            <wp:docPr id="157801951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16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23B852C8" wp14:editId="7A703BDF">
            <wp:extent cx="1679166" cy="3600000"/>
            <wp:effectExtent l="0" t="0" r="0" b="635"/>
            <wp:docPr id="34535817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16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0F60" w14:textId="514CCA1D" w:rsidR="00C01372" w:rsidRDefault="00C01372">
      <w:pPr>
        <w:widowControl/>
        <w:spacing w:line="240" w:lineRule="auto"/>
        <w:rPr>
          <w:lang w:eastAsia="ko-KR"/>
        </w:rPr>
      </w:pPr>
      <w:r>
        <w:rPr>
          <w:lang w:eastAsia="ko-KR"/>
        </w:rPr>
        <w:br w:type="page"/>
      </w:r>
    </w:p>
    <w:p w14:paraId="3A67DF79" w14:textId="0FAEE855" w:rsidR="00F0637C" w:rsidRDefault="00FD2FAF" w:rsidP="00C01372">
      <w:pPr>
        <w:widowControl/>
        <w:spacing w:line="240" w:lineRule="auto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55EE8AAF" wp14:editId="6E7C15D2">
            <wp:extent cx="1646950" cy="3600000"/>
            <wp:effectExtent l="0" t="0" r="0" b="635"/>
            <wp:docPr id="195979208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95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314D2856" wp14:editId="19EB2F23">
            <wp:extent cx="1656932" cy="3600000"/>
            <wp:effectExtent l="0" t="0" r="635" b="635"/>
            <wp:docPr id="179275106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93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05E52404" wp14:editId="7664F3D5">
            <wp:extent cx="1666667" cy="3600000"/>
            <wp:effectExtent l="0" t="0" r="0" b="635"/>
            <wp:docPr id="132061789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66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07A0F07A" wp14:editId="27334EDB">
            <wp:extent cx="1723333" cy="3600000"/>
            <wp:effectExtent l="0" t="0" r="0" b="635"/>
            <wp:docPr id="61349934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3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5B00D" w14:textId="55E569D9" w:rsidR="003F7725" w:rsidRDefault="00F0637C" w:rsidP="00C01372">
      <w:pPr>
        <w:widowControl/>
        <w:spacing w:line="240" w:lineRule="auto"/>
        <w:rPr>
          <w:rFonts w:hint="eastAsia"/>
          <w:lang w:eastAsia="ko-KR"/>
        </w:rPr>
        <w:sectPr w:rsidR="003F7725">
          <w:pgSz w:w="12240" w:h="15840" w:code="1"/>
          <w:pgMar w:top="1440" w:right="1440" w:bottom="1440" w:left="1440" w:header="720" w:footer="720" w:gutter="0"/>
          <w:cols w:space="720"/>
        </w:sectPr>
      </w:pPr>
      <w:r>
        <w:rPr>
          <w:noProof/>
          <w:lang w:eastAsia="ko-KR"/>
        </w:rPr>
        <w:lastRenderedPageBreak/>
        <w:drawing>
          <wp:inline distT="0" distB="0" distL="0" distR="0" wp14:anchorId="5D1A96B4" wp14:editId="60144E4E">
            <wp:extent cx="1782873" cy="3600000"/>
            <wp:effectExtent l="0" t="0" r="8255" b="635"/>
            <wp:docPr id="2101269413" name="그림 1" descr="텍스트, 스크린샷, 멀티미디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69413" name="그림 1" descr="텍스트, 스크린샷, 멀티미디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87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2448DDE5" wp14:editId="060CFB27">
            <wp:extent cx="1440000" cy="1969739"/>
            <wp:effectExtent l="0" t="0" r="8255" b="0"/>
            <wp:docPr id="195324623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96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37C">
        <w:rPr>
          <w:lang w:eastAsia="ko-KR"/>
        </w:rPr>
        <w:br w:type="page"/>
      </w:r>
    </w:p>
    <w:p w14:paraId="6A853EEA" w14:textId="77777777" w:rsidR="003F7725" w:rsidRPr="00046F34" w:rsidRDefault="003F7725" w:rsidP="00046F34">
      <w:pPr>
        <w:rPr>
          <w:lang w:eastAsia="ko-KR"/>
        </w:rPr>
      </w:pPr>
    </w:p>
    <w:p w14:paraId="1C94E519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>데이터 요구사항:</w:t>
      </w:r>
    </w:p>
    <w:p w14:paraId="1725BF22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일정 및 사용자 정보 등의 데이터를 저장하고 관리할 수 있어야 합니다.</w:t>
      </w:r>
    </w:p>
    <w:p w14:paraId="1E224708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데이터베이스에 대한 백업 및 복구 기능이 필요합니다.</w:t>
      </w:r>
    </w:p>
    <w:p w14:paraId="240BC2EB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>보안 요구사항:</w:t>
      </w:r>
    </w:p>
    <w:p w14:paraId="72417002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사용자의 개인 정보 및 일정 데이터는 안전하게 보호되어야 합니다.</w:t>
      </w:r>
    </w:p>
    <w:p w14:paraId="5372F73C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인증 및 권한 관리 시스템을 통해 사용자의 접근 권한을 관리해야 합니다.</w:t>
      </w:r>
    </w:p>
    <w:p w14:paraId="7C839208" w14:textId="77777777" w:rsidR="000B575D" w:rsidRPr="0072340A" w:rsidRDefault="00CB2765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r>
        <w:rPr>
          <w:rFonts w:ascii="한컴 말랑말랑 Bold" w:eastAsia="한컴 말랑말랑 Bold" w:hAnsi="한컴 말랑말랑 Bold" w:hint="eastAsia"/>
          <w:bCs/>
          <w:sz w:val="36"/>
          <w:szCs w:val="36"/>
          <w:lang w:eastAsia="ko-KR"/>
        </w:rPr>
        <w:t>품질</w:t>
      </w:r>
      <w:r w:rsidR="000B575D"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 xml:space="preserve"> 요구사항:</w:t>
      </w:r>
    </w:p>
    <w:p w14:paraId="5E8649EB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 테스트 및 피드백을 통해 사용자 경험을 지속적으로 개선해야 합니다.</w:t>
      </w:r>
    </w:p>
    <w:p w14:paraId="60CEB6E1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테스트 케이스 및 품질 보증 절차를 수립하여 소프트웨어의 품질을 유지해야 합니다.</w:t>
      </w:r>
    </w:p>
    <w:p w14:paraId="754AAEE6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>사용자 관리 요구사항:</w:t>
      </w:r>
    </w:p>
    <w:p w14:paraId="4D24B39A" w14:textId="77777777" w:rsidR="000B575D" w:rsidRPr="0072340A" w:rsidRDefault="000B575D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사용자는 개인 계정을 생성하고 로그인하여 앱을 사용할 수 있어야 합니다.</w:t>
      </w:r>
    </w:p>
    <w:p w14:paraId="140AF324" w14:textId="77777777" w:rsidR="000B575D" w:rsidRPr="0072340A" w:rsidRDefault="000B575D" w:rsidP="000B575D">
      <w:pPr>
        <w:pStyle w:val="2"/>
        <w:rPr>
          <w:rFonts w:ascii="한컴 말랑말랑 Bold" w:eastAsia="한컴 말랑말랑 Bold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사용자 프로필 관리 및 비밀번호 재설정 등의 기능이 제공되어야 합니다.</w:t>
      </w:r>
    </w:p>
    <w:p w14:paraId="031E578A" w14:textId="77777777" w:rsidR="000B575D" w:rsidRPr="0072340A" w:rsidRDefault="000B575D" w:rsidP="000B575D">
      <w:pPr>
        <w:pStyle w:val="1"/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</w:pPr>
      <w:r w:rsidRPr="0072340A">
        <w:rPr>
          <w:rFonts w:ascii="한컴 말랑말랑 Bold" w:eastAsia="한컴 말랑말랑 Bold" w:hAnsi="한컴 말랑말랑 Bold"/>
          <w:bCs/>
          <w:sz w:val="36"/>
          <w:szCs w:val="36"/>
          <w:lang w:eastAsia="ko-KR"/>
        </w:rPr>
        <w:t>기타 요구사항:</w:t>
      </w:r>
    </w:p>
    <w:p w14:paraId="3E110A19" w14:textId="77777777" w:rsidR="000B575D" w:rsidRPr="0072340A" w:rsidRDefault="0072340A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다국어 및 다시지를 지원하여 국제 사용자에게 적합한 경험을 제공해야 합니다.</w:t>
      </w:r>
    </w:p>
    <w:p w14:paraId="2EBD2712" w14:textId="77777777" w:rsidR="00F506B7" w:rsidRDefault="0072340A" w:rsidP="000B575D">
      <w:pPr>
        <w:pStyle w:val="2"/>
        <w:rPr>
          <w:rFonts w:ascii="HY견명조" w:eastAsia="HY견명조" w:hAnsi="한컴 말랑말랑 Bold"/>
          <w:b w:val="0"/>
          <w:lang w:eastAsia="ko-KR"/>
        </w:rPr>
      </w:pPr>
      <w:r w:rsidRPr="0072340A">
        <w:rPr>
          <w:rFonts w:ascii="HY견명조" w:eastAsia="HY견명조" w:hAnsi="한컴 말랑말랑 Bold" w:hint="eastAsia"/>
          <w:b w:val="0"/>
          <w:lang w:eastAsia="ko-KR"/>
        </w:rPr>
        <w:t>시스템은 확장 가능하며, 추후에 추가적인 기능이나 업데이트를 쉽게 구현할 수 있어야 합니다.</w:t>
      </w:r>
    </w:p>
    <w:p w14:paraId="29909AAF" w14:textId="77777777" w:rsidR="000B575D" w:rsidRDefault="00F506B7" w:rsidP="00F506B7">
      <w:pPr>
        <w:pStyle w:val="a3"/>
        <w:rPr>
          <w:rFonts w:ascii="한컴 말랑말랑 Bold" w:eastAsia="한컴 말랑말랑 Bold" w:hAnsi="한컴 말랑말랑 Bold"/>
          <w:lang w:eastAsia="ko-KR"/>
        </w:rPr>
      </w:pPr>
      <w:r>
        <w:rPr>
          <w:lang w:eastAsia="ko-KR"/>
        </w:rPr>
        <w:br w:type="page"/>
      </w:r>
      <w:r>
        <w:rPr>
          <w:rFonts w:ascii="한컴 말랑말랑 Bold" w:eastAsia="한컴 말랑말랑 Bold" w:hAnsi="한컴 말랑말랑 Bold" w:hint="eastAsia"/>
          <w:lang w:eastAsia="ko-KR"/>
        </w:rPr>
        <w:lastRenderedPageBreak/>
        <w:t xml:space="preserve">팀원 </w:t>
      </w:r>
      <w:r w:rsidR="00CB2765">
        <w:rPr>
          <w:rFonts w:ascii="한컴 말랑말랑 Bold" w:eastAsia="한컴 말랑말랑 Bold" w:hAnsi="한컴 말랑말랑 Bold" w:hint="eastAsia"/>
          <w:lang w:eastAsia="ko-KR"/>
        </w:rPr>
        <w:t>역할</w:t>
      </w:r>
    </w:p>
    <w:p w14:paraId="2B8AE772" w14:textId="77777777" w:rsidR="00F506B7" w:rsidRPr="00F506B7" w:rsidRDefault="00F506B7" w:rsidP="00F506B7">
      <w:pPr>
        <w:pStyle w:val="af4"/>
        <w:rPr>
          <w:rFonts w:ascii="HY견고딕" w:eastAsia="HY견고딕"/>
          <w:i w:val="0"/>
          <w:sz w:val="24"/>
          <w:szCs w:val="24"/>
          <w:lang w:eastAsia="ko-KR"/>
        </w:rPr>
      </w:pPr>
      <w:r w:rsidRPr="00F506B7">
        <w:rPr>
          <w:rFonts w:ascii="HY견고딕" w:eastAsia="HY견고딕" w:hint="eastAsia"/>
          <w:i w:val="0"/>
          <w:sz w:val="24"/>
          <w:szCs w:val="24"/>
          <w:lang w:eastAsia="ko-KR"/>
        </w:rPr>
        <w:t>프로젝트 매니저(PM)</w:t>
      </w:r>
    </w:p>
    <w:p w14:paraId="0ADDB8EA" w14:textId="77777777" w:rsidR="00F506B7" w:rsidRPr="00C224D6" w:rsidRDefault="00F506B7" w:rsidP="00F506B7">
      <w:pPr>
        <w:jc w:val="center"/>
        <w:rPr>
          <w:rFonts w:ascii="HY헤드라인M" w:eastAsia="HY헤드라인M"/>
          <w:b/>
          <w:sz w:val="22"/>
          <w:szCs w:val="22"/>
          <w:lang w:eastAsia="ko-KR"/>
        </w:rPr>
      </w:pPr>
      <w:proofErr w:type="spellStart"/>
      <w:r w:rsidRPr="00C224D6">
        <w:rPr>
          <w:rFonts w:ascii="HY헤드라인M" w:eastAsia="HY헤드라인M" w:hint="eastAsia"/>
          <w:b/>
          <w:sz w:val="22"/>
          <w:szCs w:val="22"/>
          <w:lang w:eastAsia="ko-KR"/>
        </w:rPr>
        <w:t>배지호</w:t>
      </w:r>
      <w:proofErr w:type="spellEnd"/>
    </w:p>
    <w:p w14:paraId="770B9AD5" w14:textId="77777777" w:rsidR="00F506B7" w:rsidRPr="00F506B7" w:rsidRDefault="00F506B7" w:rsidP="00F506B7">
      <w:pPr>
        <w:pStyle w:val="af4"/>
        <w:rPr>
          <w:rFonts w:ascii="HY견고딕" w:eastAsia="HY견고딕"/>
          <w:i w:val="0"/>
          <w:sz w:val="24"/>
          <w:szCs w:val="24"/>
          <w:lang w:eastAsia="ko-KR"/>
        </w:rPr>
      </w:pPr>
      <w:r w:rsidRPr="00F506B7">
        <w:rPr>
          <w:rFonts w:ascii="HY견고딕" w:eastAsia="HY견고딕" w:hint="eastAsia"/>
          <w:i w:val="0"/>
          <w:sz w:val="24"/>
          <w:szCs w:val="24"/>
          <w:lang w:eastAsia="ko-KR"/>
        </w:rPr>
        <w:t xml:space="preserve">개발자(프론트, 백, </w:t>
      </w:r>
      <w:proofErr w:type="spellStart"/>
      <w:r w:rsidRPr="00F506B7">
        <w:rPr>
          <w:rFonts w:ascii="HY견고딕" w:eastAsia="HY견고딕" w:hint="eastAsia"/>
          <w:i w:val="0"/>
          <w:sz w:val="24"/>
          <w:szCs w:val="24"/>
          <w:lang w:eastAsia="ko-KR"/>
        </w:rPr>
        <w:t>풀스택</w:t>
      </w:r>
      <w:proofErr w:type="spellEnd"/>
      <w:r w:rsidRPr="00F506B7">
        <w:rPr>
          <w:rFonts w:ascii="HY견고딕" w:eastAsia="HY견고딕" w:hint="eastAsia"/>
          <w:i w:val="0"/>
          <w:sz w:val="24"/>
          <w:szCs w:val="24"/>
          <w:lang w:eastAsia="ko-KR"/>
        </w:rPr>
        <w:t>)</w:t>
      </w:r>
    </w:p>
    <w:p w14:paraId="133FD591" w14:textId="77777777" w:rsidR="00F506B7" w:rsidRDefault="00C224D6" w:rsidP="00F506B7">
      <w:pPr>
        <w:jc w:val="center"/>
        <w:rPr>
          <w:rFonts w:ascii="HY헤드라인M" w:eastAsia="HY헤드라인M"/>
          <w:sz w:val="22"/>
          <w:szCs w:val="22"/>
          <w:lang w:eastAsia="ko-KR"/>
        </w:rPr>
      </w:pPr>
      <w:r>
        <w:rPr>
          <w:rFonts w:ascii="HY헤드라인M" w:eastAsia="HY헤드라인M" w:hint="eastAsia"/>
          <w:sz w:val="22"/>
          <w:szCs w:val="22"/>
          <w:lang w:eastAsia="ko-KR"/>
        </w:rPr>
        <w:t xml:space="preserve">백 엔드: </w:t>
      </w:r>
      <w:proofErr w:type="spellStart"/>
      <w:r w:rsidR="00F506B7" w:rsidRPr="00C224D6">
        <w:rPr>
          <w:rFonts w:ascii="HY헤드라인M" w:eastAsia="HY헤드라인M" w:hint="eastAsia"/>
          <w:sz w:val="22"/>
          <w:szCs w:val="22"/>
          <w:lang w:eastAsia="ko-KR"/>
        </w:rPr>
        <w:t>배지호</w:t>
      </w:r>
      <w:proofErr w:type="spellEnd"/>
      <w:r w:rsidR="00F506B7" w:rsidRPr="00C224D6">
        <w:rPr>
          <w:rFonts w:ascii="HY헤드라인M" w:eastAsia="HY헤드라인M" w:hint="eastAsia"/>
          <w:sz w:val="22"/>
          <w:szCs w:val="22"/>
          <w:lang w:eastAsia="ko-KR"/>
        </w:rPr>
        <w:t>,</w:t>
      </w:r>
      <w:r>
        <w:rPr>
          <w:rFonts w:ascii="HY헤드라인M" w:eastAsia="HY헤드라인M" w:hint="eastAsia"/>
          <w:sz w:val="22"/>
          <w:szCs w:val="22"/>
          <w:lang w:eastAsia="ko-KR"/>
        </w:rPr>
        <w:t xml:space="preserve"> </w:t>
      </w:r>
      <w:r w:rsidR="00F506B7" w:rsidRPr="00C224D6">
        <w:rPr>
          <w:rFonts w:ascii="HY헤드라인M" w:eastAsia="HY헤드라인M" w:hint="eastAsia"/>
          <w:sz w:val="22"/>
          <w:szCs w:val="22"/>
          <w:lang w:eastAsia="ko-KR"/>
        </w:rPr>
        <w:t xml:space="preserve">이창열, </w:t>
      </w:r>
      <w:proofErr w:type="spellStart"/>
      <w:r w:rsidR="00F506B7" w:rsidRPr="00C224D6">
        <w:rPr>
          <w:rFonts w:ascii="HY헤드라인M" w:eastAsia="HY헤드라인M" w:hint="eastAsia"/>
          <w:sz w:val="22"/>
          <w:szCs w:val="22"/>
          <w:lang w:eastAsia="ko-KR"/>
        </w:rPr>
        <w:t>조희섭</w:t>
      </w:r>
      <w:proofErr w:type="spellEnd"/>
    </w:p>
    <w:p w14:paraId="12F0DCA4" w14:textId="77777777" w:rsidR="00C224D6" w:rsidRDefault="00C224D6" w:rsidP="00F506B7">
      <w:pPr>
        <w:jc w:val="center"/>
        <w:rPr>
          <w:rFonts w:ascii="HY헤드라인M" w:eastAsia="HY헤드라인M"/>
          <w:sz w:val="22"/>
          <w:szCs w:val="22"/>
          <w:lang w:eastAsia="ko-KR"/>
        </w:rPr>
      </w:pPr>
      <w:r>
        <w:rPr>
          <w:rFonts w:ascii="HY헤드라인M" w:eastAsia="HY헤드라인M" w:hint="eastAsia"/>
          <w:sz w:val="22"/>
          <w:szCs w:val="22"/>
          <w:lang w:eastAsia="ko-KR"/>
        </w:rPr>
        <w:t>프론트 엔드:</w:t>
      </w:r>
      <w:r>
        <w:rPr>
          <w:rFonts w:ascii="HY헤드라인M" w:eastAsia="HY헤드라인M"/>
          <w:sz w:val="22"/>
          <w:szCs w:val="22"/>
          <w:lang w:eastAsia="ko-KR"/>
        </w:rPr>
        <w:t xml:space="preserve"> </w:t>
      </w:r>
      <w:proofErr w:type="spellStart"/>
      <w:r w:rsidRPr="00C224D6">
        <w:rPr>
          <w:rFonts w:ascii="HY헤드라인M" w:eastAsia="HY헤드라인M"/>
          <w:sz w:val="22"/>
          <w:szCs w:val="22"/>
          <w:lang w:eastAsia="ko-KR"/>
        </w:rPr>
        <w:t>이태겸</w:t>
      </w:r>
      <w:proofErr w:type="spellEnd"/>
      <w:r w:rsidRPr="00C224D6">
        <w:rPr>
          <w:rFonts w:ascii="HY헤드라인M" w:eastAsia="HY헤드라인M" w:hint="eastAsia"/>
          <w:sz w:val="22"/>
          <w:szCs w:val="22"/>
          <w:lang w:eastAsia="ko-KR"/>
        </w:rPr>
        <w:t>,</w:t>
      </w:r>
      <w:r w:rsidRPr="00C224D6">
        <w:rPr>
          <w:rFonts w:ascii="HY헤드라인M" w:eastAsia="HY헤드라인M"/>
          <w:sz w:val="22"/>
          <w:szCs w:val="22"/>
          <w:lang w:eastAsia="ko-KR"/>
        </w:rPr>
        <w:t xml:space="preserve"> </w:t>
      </w:r>
      <w:proofErr w:type="spellStart"/>
      <w:r w:rsidRPr="00C224D6">
        <w:rPr>
          <w:rFonts w:ascii="HY헤드라인M" w:eastAsia="HY헤드라인M"/>
          <w:sz w:val="22"/>
          <w:szCs w:val="22"/>
          <w:lang w:eastAsia="ko-KR"/>
        </w:rPr>
        <w:t>정세운</w:t>
      </w:r>
      <w:proofErr w:type="spellEnd"/>
    </w:p>
    <w:p w14:paraId="3D4D4590" w14:textId="77777777" w:rsidR="00C224D6" w:rsidRPr="00C224D6" w:rsidRDefault="00C224D6" w:rsidP="00F506B7">
      <w:pPr>
        <w:jc w:val="center"/>
        <w:rPr>
          <w:rFonts w:ascii="HY헤드라인M" w:eastAsia="HY헤드라인M"/>
          <w:sz w:val="22"/>
          <w:szCs w:val="22"/>
          <w:lang w:eastAsia="ko-KR"/>
        </w:rPr>
      </w:pPr>
      <w:r>
        <w:rPr>
          <w:rFonts w:ascii="HY헤드라인M" w:eastAsia="HY헤드라인M" w:hint="eastAsia"/>
          <w:sz w:val="22"/>
          <w:szCs w:val="22"/>
          <w:lang w:eastAsia="ko-KR"/>
        </w:rPr>
        <w:t>Full S</w:t>
      </w:r>
      <w:r>
        <w:rPr>
          <w:rFonts w:ascii="HY헤드라인M" w:eastAsia="HY헤드라인M"/>
          <w:sz w:val="22"/>
          <w:szCs w:val="22"/>
          <w:lang w:eastAsia="ko-KR"/>
        </w:rPr>
        <w:t>t</w:t>
      </w:r>
      <w:r>
        <w:rPr>
          <w:rFonts w:ascii="HY헤드라인M" w:eastAsia="HY헤드라인M" w:hint="eastAsia"/>
          <w:sz w:val="22"/>
          <w:szCs w:val="22"/>
          <w:lang w:eastAsia="ko-KR"/>
        </w:rPr>
        <w:t>ack: 이창열</w:t>
      </w:r>
    </w:p>
    <w:p w14:paraId="587271D0" w14:textId="77777777" w:rsidR="00F506B7" w:rsidRDefault="00F506B7" w:rsidP="00F506B7">
      <w:pPr>
        <w:pStyle w:val="af4"/>
        <w:rPr>
          <w:rFonts w:ascii="HY견고딕" w:eastAsia="HY견고딕"/>
          <w:i w:val="0"/>
          <w:sz w:val="24"/>
          <w:szCs w:val="24"/>
          <w:lang w:eastAsia="ko-KR"/>
        </w:rPr>
      </w:pPr>
      <w:r w:rsidRPr="00F506B7">
        <w:rPr>
          <w:rFonts w:ascii="HY견고딕" w:eastAsia="HY견고딕" w:hint="eastAsia"/>
          <w:i w:val="0"/>
          <w:sz w:val="24"/>
          <w:szCs w:val="24"/>
          <w:lang w:eastAsia="ko-KR"/>
        </w:rPr>
        <w:t>UI/UX Designer / Graphic Designer</w:t>
      </w:r>
    </w:p>
    <w:p w14:paraId="398523DC" w14:textId="77777777" w:rsidR="00C224D6" w:rsidRPr="00C224D6" w:rsidRDefault="00C224D6" w:rsidP="00C224D6">
      <w:pPr>
        <w:jc w:val="center"/>
        <w:rPr>
          <w:rFonts w:ascii="HY헤드라인M" w:eastAsia="HY헤드라인M"/>
          <w:sz w:val="22"/>
          <w:szCs w:val="22"/>
          <w:lang w:eastAsia="ko-KR"/>
        </w:rPr>
      </w:pPr>
      <w:proofErr w:type="spellStart"/>
      <w:r w:rsidRPr="00C224D6">
        <w:rPr>
          <w:rFonts w:ascii="HY헤드라인M" w:eastAsia="HY헤드라인M" w:hint="eastAsia"/>
          <w:color w:val="000000" w:themeColor="text1"/>
          <w:sz w:val="22"/>
          <w:szCs w:val="22"/>
          <w:lang w:eastAsia="ko-KR"/>
        </w:rPr>
        <w:t>조희섭</w:t>
      </w:r>
      <w:proofErr w:type="spellEnd"/>
      <w:r w:rsidRPr="00C224D6">
        <w:rPr>
          <w:rFonts w:ascii="HY헤드라인M" w:eastAsia="HY헤드라인M" w:hint="eastAsia"/>
          <w:sz w:val="22"/>
          <w:szCs w:val="22"/>
          <w:lang w:eastAsia="ko-KR"/>
        </w:rPr>
        <w:t xml:space="preserve">, </w:t>
      </w:r>
      <w:proofErr w:type="spellStart"/>
      <w:r w:rsidRPr="00C224D6">
        <w:rPr>
          <w:rFonts w:ascii="HY헤드라인M" w:eastAsia="HY헤드라인M" w:hint="eastAsia"/>
          <w:sz w:val="22"/>
          <w:szCs w:val="22"/>
          <w:lang w:eastAsia="ko-KR"/>
        </w:rPr>
        <w:t>배지호</w:t>
      </w:r>
      <w:proofErr w:type="spellEnd"/>
    </w:p>
    <w:p w14:paraId="43BD8CF5" w14:textId="77777777" w:rsidR="00F506B7" w:rsidRPr="00F506B7" w:rsidRDefault="00F506B7" w:rsidP="00F506B7">
      <w:pPr>
        <w:pStyle w:val="af4"/>
        <w:rPr>
          <w:rFonts w:ascii="HY견고딕" w:eastAsia="HY견고딕"/>
          <w:i w:val="0"/>
          <w:sz w:val="24"/>
          <w:szCs w:val="24"/>
          <w:lang w:eastAsia="ko-KR"/>
        </w:rPr>
      </w:pPr>
      <w:r w:rsidRPr="00F506B7">
        <w:rPr>
          <w:rFonts w:ascii="HY견고딕" w:eastAsia="HY견고딕" w:hint="eastAsia"/>
          <w:i w:val="0"/>
          <w:sz w:val="24"/>
          <w:szCs w:val="24"/>
          <w:lang w:eastAsia="ko-KR"/>
        </w:rPr>
        <w:t>자료조사</w:t>
      </w:r>
    </w:p>
    <w:p w14:paraId="59D56B45" w14:textId="77777777" w:rsidR="00F506B7" w:rsidRDefault="00C224D6" w:rsidP="00CB2765">
      <w:pPr>
        <w:jc w:val="center"/>
        <w:rPr>
          <w:rFonts w:ascii="HY견고딕" w:eastAsia="HY견고딕"/>
          <w:sz w:val="22"/>
          <w:szCs w:val="22"/>
          <w:lang w:eastAsia="ko-KR"/>
        </w:rPr>
      </w:pPr>
      <w:proofErr w:type="spellStart"/>
      <w:r w:rsidRPr="00C224D6">
        <w:rPr>
          <w:rFonts w:ascii="HY견고딕" w:eastAsia="HY견고딕" w:hint="eastAsia"/>
          <w:sz w:val="22"/>
          <w:szCs w:val="22"/>
          <w:lang w:eastAsia="ko-KR"/>
        </w:rPr>
        <w:t>이태겸</w:t>
      </w:r>
      <w:proofErr w:type="spellEnd"/>
      <w:r w:rsidRPr="00C224D6">
        <w:rPr>
          <w:rFonts w:ascii="HY견고딕" w:eastAsia="HY견고딕" w:hint="eastAsia"/>
          <w:sz w:val="22"/>
          <w:szCs w:val="22"/>
          <w:lang w:eastAsia="ko-KR"/>
        </w:rPr>
        <w:t xml:space="preserve">, </w:t>
      </w:r>
      <w:proofErr w:type="spellStart"/>
      <w:r w:rsidRPr="00C224D6">
        <w:rPr>
          <w:rFonts w:ascii="HY견고딕" w:eastAsia="HY견고딕" w:hint="eastAsia"/>
          <w:sz w:val="22"/>
          <w:szCs w:val="22"/>
          <w:lang w:eastAsia="ko-KR"/>
        </w:rPr>
        <w:t>정세운</w:t>
      </w:r>
      <w:proofErr w:type="spellEnd"/>
      <w:r w:rsidRPr="00C224D6">
        <w:rPr>
          <w:rFonts w:ascii="HY견고딕" w:eastAsia="HY견고딕" w:hint="eastAsia"/>
          <w:sz w:val="22"/>
          <w:szCs w:val="22"/>
          <w:lang w:eastAsia="ko-KR"/>
        </w:rPr>
        <w:t>, 이창열</w:t>
      </w:r>
    </w:p>
    <w:p w14:paraId="6B810EDB" w14:textId="77777777" w:rsidR="00CB2765" w:rsidRDefault="00CB2765" w:rsidP="00CB2765">
      <w:pPr>
        <w:jc w:val="center"/>
        <w:rPr>
          <w:rFonts w:ascii="HY견고딕" w:eastAsia="HY견고딕"/>
          <w:sz w:val="22"/>
          <w:szCs w:val="22"/>
          <w:lang w:eastAsia="ko-KR"/>
        </w:rPr>
      </w:pPr>
    </w:p>
    <w:p w14:paraId="5123CAC3" w14:textId="77777777" w:rsidR="00CB2765" w:rsidRDefault="00CB2765" w:rsidP="00CB2765">
      <w:pPr>
        <w:rPr>
          <w:lang w:eastAsia="ko-KR"/>
        </w:rPr>
      </w:pPr>
      <w:r>
        <w:rPr>
          <w:lang w:eastAsia="ko-KR"/>
        </w:rPr>
        <w:br w:type="page"/>
      </w:r>
    </w:p>
    <w:p w14:paraId="6526878F" w14:textId="77777777" w:rsidR="00F308DF" w:rsidRDefault="00CB2765" w:rsidP="00F308DF">
      <w:pPr>
        <w:jc w:val="center"/>
        <w:rPr>
          <w:rFonts w:ascii="한컴 말랑말랑 Bold" w:eastAsia="한컴 말랑말랑 Bold" w:hAnsi="한컴 말랑말랑 Bold"/>
          <w:b/>
          <w:sz w:val="36"/>
          <w:szCs w:val="36"/>
          <w:lang w:eastAsia="ko-KR"/>
        </w:rPr>
      </w:pPr>
      <w:r w:rsidRPr="00CB2765">
        <w:rPr>
          <w:rFonts w:ascii="한컴 말랑말랑 Bold" w:eastAsia="한컴 말랑말랑 Bold" w:hAnsi="한컴 말랑말랑 Bold" w:hint="eastAsia"/>
          <w:b/>
          <w:sz w:val="36"/>
          <w:szCs w:val="36"/>
          <w:lang w:eastAsia="ko-KR"/>
        </w:rPr>
        <w:lastRenderedPageBreak/>
        <w:t>피드백(개선점)</w:t>
      </w:r>
    </w:p>
    <w:p w14:paraId="122B684C" w14:textId="77777777" w:rsidR="00F308DF" w:rsidRDefault="00F308DF" w:rsidP="00EF2A00">
      <w:pP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1. 자료조사</w:t>
      </w:r>
    </w:p>
    <w:p w14:paraId="264CDBF1" w14:textId="77777777" w:rsidR="00EF2A00" w:rsidRPr="00EF2A00" w:rsidRDefault="00EF2A00" w:rsidP="00EF2A00">
      <w:pP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[</w:t>
      </w:r>
      <w:proofErr w:type="spellStart"/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이태겸</w:t>
      </w:r>
      <w:proofErr w:type="spellEnd"/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 xml:space="preserve">, </w:t>
      </w:r>
      <w:proofErr w:type="spellStart"/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정세운</w:t>
      </w:r>
      <w:proofErr w:type="spellEnd"/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, 이창열</w:t>
      </w:r>
      <w: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]</w:t>
      </w:r>
    </w:p>
    <w:p w14:paraId="6D9E6618" w14:textId="77777777" w:rsidR="00EF2A00" w:rsidRPr="00EF2A00" w:rsidRDefault="00EF2A00" w:rsidP="00EF2A00">
      <w:pP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강점</w:t>
      </w:r>
      <w: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 xml:space="preserve"> </w:t>
      </w: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:</w:t>
      </w:r>
    </w:p>
    <w:p w14:paraId="70BF93BD" w14:textId="77777777" w:rsidR="00EF2A00" w:rsidRPr="00EF2A00" w:rsidRDefault="00EF2A00" w:rsidP="00076F5D">
      <w:pPr>
        <w:ind w:firstLineChars="100" w:firstLine="240"/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필요한 정보를 효과적으로 조사하고, 프로젝트에 필요한 자료를 수집하는데 능숙합니다.</w:t>
      </w:r>
    </w:p>
    <w:p w14:paraId="00939E98" w14:textId="77777777" w:rsidR="00EF2A00" w:rsidRDefault="00EF2A00" w:rsidP="00EF2A00">
      <w:pP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</w:p>
    <w:p w14:paraId="3A37D41B" w14:textId="77777777" w:rsidR="00EF2A00" w:rsidRDefault="00EF2A00" w:rsidP="00EF2A00">
      <w:pP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개선할 점</w:t>
      </w:r>
      <w:r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 xml:space="preserve"> :</w:t>
      </w:r>
    </w:p>
    <w:p w14:paraId="0AD0F411" w14:textId="77777777" w:rsidR="00EF2A00" w:rsidRPr="00EF2A00" w:rsidRDefault="00EF2A00" w:rsidP="00076F5D">
      <w:pPr>
        <w:ind w:firstLineChars="100" w:firstLine="240"/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신뢰할 수 있는 소스에서 정보를 찾고, 정보를 분석하고 요약하는데 더 많은 시간을 투자해야 합니다.</w:t>
      </w:r>
    </w:p>
    <w:p w14:paraId="0D2FF078" w14:textId="77777777" w:rsidR="00EF2A00" w:rsidRDefault="00EF2A00" w:rsidP="00EF2A00">
      <w:pP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  <w:r w:rsidRPr="00EF2A00">
        <w:rPr>
          <w:rFonts w:ascii="한컴 말랑말랑 Bold" w:eastAsia="한컴 말랑말랑 Bold" w:hAnsi="한컴 말랑말랑 Bold" w:hint="eastAsia"/>
          <w:b/>
          <w:sz w:val="24"/>
          <w:szCs w:val="24"/>
          <w:lang w:eastAsia="ko-KR"/>
        </w:rPr>
        <w:t>팀원과의 정보 공유 및 협업을 통해 효율성을 높이는데 노력해야 합니다.</w:t>
      </w:r>
    </w:p>
    <w:p w14:paraId="0328D93B" w14:textId="77777777" w:rsidR="00C90A9B" w:rsidRPr="00C303C2" w:rsidRDefault="00C90A9B" w:rsidP="00EF2A00">
      <w:pP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</w:pPr>
    </w:p>
    <w:p w14:paraId="5122514C" w14:textId="77777777" w:rsidR="00FB5363" w:rsidRDefault="00C90A9B" w:rsidP="00FB5363">
      <w:pP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/>
          <w:b/>
          <w:sz w:val="24"/>
          <w:szCs w:val="24"/>
          <w:lang w:eastAsia="ko-KR"/>
        </w:rPr>
        <w:t xml:space="preserve">2. </w:t>
      </w:r>
      <w:r w:rsidR="00FB5363" w:rsidRPr="00FB5363"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UI/UX Designer / Graphic Designer</w:t>
      </w:r>
    </w:p>
    <w:p w14:paraId="2C95B88A" w14:textId="77777777" w:rsidR="00FB5363" w:rsidRDefault="00FB5363" w:rsidP="00FB5363">
      <w:pP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  <w:t>[</w:t>
      </w:r>
      <w:proofErr w:type="spellStart"/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배지호</w:t>
      </w:r>
      <w:proofErr w:type="spellEnd"/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 xml:space="preserve">, </w:t>
      </w:r>
      <w:proofErr w:type="spellStart"/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조희섭</w:t>
      </w:r>
      <w:proofErr w:type="spellEnd"/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]</w:t>
      </w:r>
    </w:p>
    <w:p w14:paraId="06D54E25" w14:textId="77777777" w:rsidR="00FB5363" w:rsidRDefault="00FB5363" w:rsidP="00FB5363">
      <w:pP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 xml:space="preserve">강점 </w:t>
      </w:r>
      <w: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  <w:t>:</w:t>
      </w:r>
    </w:p>
    <w:p w14:paraId="402383E9" w14:textId="77777777" w:rsidR="00C303C2" w:rsidRDefault="00076F5D" w:rsidP="00C303C2">
      <w:pPr>
        <w:ind w:firstLineChars="100" w:firstLine="240"/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가시성이 높은 디자인을 기용할 수 있는 능력을 가지고 있으며,</w:t>
      </w:r>
      <w: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  <w:t xml:space="preserve"> </w:t>
      </w:r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사용자들에게 보다 더 쉽게 접근할 수 있는 디자인을 기획하는데 능숙합니다</w:t>
      </w:r>
    </w:p>
    <w:p w14:paraId="2D884A67" w14:textId="77777777" w:rsidR="00C303C2" w:rsidRDefault="00C303C2" w:rsidP="00C303C2">
      <w:pPr>
        <w:ind w:firstLineChars="100" w:firstLine="240"/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</w:p>
    <w:p w14:paraId="609B1334" w14:textId="77777777" w:rsidR="00C303C2" w:rsidRPr="00C303C2" w:rsidRDefault="00C303C2" w:rsidP="00C303C2">
      <w:pP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개선할 점</w:t>
      </w:r>
      <w:r w:rsidRPr="00C303C2"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 xml:space="preserve"> </w:t>
      </w:r>
      <w:r w:rsidRPr="00C303C2"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  <w:t>:</w:t>
      </w:r>
    </w:p>
    <w:p w14:paraId="383C9E2A" w14:textId="77777777" w:rsidR="004249BC" w:rsidRDefault="00C303C2" w:rsidP="00C303C2">
      <w:pPr>
        <w:ind w:firstLineChars="100" w:firstLine="240"/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  <w:r>
        <w:rPr>
          <w:rFonts w:ascii="한컴 말랑말랑 Bold" w:eastAsia="한컴 말랑말랑 Bold" w:hAnsi="한컴 말랑말랑 Bold" w:hint="eastAsia"/>
          <w:b/>
          <w:iCs/>
          <w:sz w:val="24"/>
          <w:szCs w:val="24"/>
          <w:lang w:eastAsia="ko-KR"/>
        </w:rPr>
        <w:t>프로젝트의 시초가 되는 디자인 작업이다 보니까 시간 투자 대비 효율이 떨어져서 더 신속하게 작업 할 수 있도록 노력해야 합니다.</w:t>
      </w:r>
    </w:p>
    <w:p w14:paraId="088C76CC" w14:textId="77777777" w:rsidR="00C303C2" w:rsidRPr="00C303C2" w:rsidRDefault="00C303C2" w:rsidP="00C303C2">
      <w:pPr>
        <w:rPr>
          <w:rFonts w:ascii="한컴 말랑말랑 Bold" w:eastAsia="한컴 말랑말랑 Bold" w:hAnsi="한컴 말랑말랑 Bold"/>
          <w:b/>
          <w:iCs/>
          <w:sz w:val="24"/>
          <w:szCs w:val="24"/>
          <w:lang w:eastAsia="ko-KR"/>
        </w:rPr>
      </w:pPr>
    </w:p>
    <w:sectPr w:rsidR="00C303C2" w:rsidRPr="00C303C2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21007" w14:textId="77777777" w:rsidR="002A1491" w:rsidRDefault="002A1491">
      <w:pPr>
        <w:spacing w:line="240" w:lineRule="auto"/>
      </w:pPr>
      <w:r>
        <w:separator/>
      </w:r>
    </w:p>
  </w:endnote>
  <w:endnote w:type="continuationSeparator" w:id="0">
    <w:p w14:paraId="524534A7" w14:textId="77777777" w:rsidR="002A1491" w:rsidRDefault="002A14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1CCAB" w14:textId="77777777" w:rsidR="000B575D" w:rsidRDefault="000B575D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D5A121" w14:textId="77777777" w:rsidR="000B575D" w:rsidRDefault="000B575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575D" w14:paraId="3FBEEA62" w14:textId="77777777" w:rsidTr="007A2F40">
      <w:trPr>
        <w:trHeight w:val="142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9895E7" w14:textId="77777777" w:rsidR="000B575D" w:rsidRDefault="000B575D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[</w:t>
          </w:r>
          <w:proofErr w:type="spellStart"/>
          <w:r>
            <w:rPr>
              <w:rFonts w:hint="eastAsia"/>
              <w:lang w:eastAsia="ko-KR"/>
            </w:rPr>
            <w:t>갓됨캘린더</w:t>
          </w:r>
          <w:proofErr w:type="spellEnd"/>
          <w:r>
            <w:rPr>
              <w:rFonts w:hint="eastAsia"/>
              <w:lang w:eastAsia="ko-KR"/>
            </w:rPr>
            <w:t>]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BB9C0E" w14:textId="77777777" w:rsidR="000B575D" w:rsidRDefault="000B575D">
          <w:pPr>
            <w:jc w:val="center"/>
          </w:pPr>
          <w:r>
            <w:sym w:font="Symbol" w:char="F0D3"/>
          </w:r>
          <w:r w:rsidR="0005405E">
            <w:fldChar w:fldCharType="begin"/>
          </w:r>
          <w:r w:rsidR="0005405E">
            <w:instrText xml:space="preserve"> DOCPROPERTY "Company"  \* MERGEFORMAT </w:instrText>
          </w:r>
          <w:r w:rsidR="0005405E">
            <w:fldChar w:fldCharType="separate"/>
          </w:r>
          <w:r>
            <w:t>&lt;</w:t>
          </w:r>
          <w:proofErr w:type="spellStart"/>
          <w:r>
            <w:rPr>
              <w:rFonts w:hint="eastAsia"/>
              <w:lang w:eastAsia="ko-KR"/>
            </w:rPr>
            <w:t>잠좀자조</w:t>
          </w:r>
          <w:proofErr w:type="spellEnd"/>
          <w:r>
            <w:t>&gt;</w:t>
          </w:r>
          <w:r w:rsidR="0005405E">
            <w:fldChar w:fldCharType="end"/>
          </w:r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5E9675" w14:textId="77777777" w:rsidR="000B575D" w:rsidRDefault="000B575D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9D3D55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9D3D55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</w:p>
      </w:tc>
    </w:tr>
  </w:tbl>
  <w:p w14:paraId="1A329050" w14:textId="77777777" w:rsidR="000B575D" w:rsidRDefault="000B575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94C03" w14:textId="77777777" w:rsidR="000B575D" w:rsidRDefault="000B57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D6407" w14:textId="77777777" w:rsidR="002A1491" w:rsidRDefault="002A1491">
      <w:pPr>
        <w:spacing w:line="240" w:lineRule="auto"/>
      </w:pPr>
      <w:r>
        <w:separator/>
      </w:r>
    </w:p>
  </w:footnote>
  <w:footnote w:type="continuationSeparator" w:id="0">
    <w:p w14:paraId="78EF7E94" w14:textId="77777777" w:rsidR="002A1491" w:rsidRDefault="002A14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BC896" w14:textId="77777777" w:rsidR="000B575D" w:rsidRDefault="000B575D">
    <w:pPr>
      <w:rPr>
        <w:rFonts w:ascii="바탕" w:hAnsi="바탕"/>
        <w:sz w:val="24"/>
      </w:rPr>
    </w:pPr>
  </w:p>
  <w:p w14:paraId="203B0CAB" w14:textId="77777777" w:rsidR="000B575D" w:rsidRDefault="000B575D">
    <w:pPr>
      <w:pBdr>
        <w:top w:val="single" w:sz="6" w:space="1" w:color="auto"/>
      </w:pBdr>
      <w:rPr>
        <w:rFonts w:ascii="바탕" w:hAnsi="바탕"/>
        <w:sz w:val="24"/>
      </w:rPr>
    </w:pPr>
  </w:p>
  <w:p w14:paraId="1461BE70" w14:textId="77777777" w:rsidR="000B575D" w:rsidRDefault="000B575D">
    <w:pPr>
      <w:pBdr>
        <w:bottom w:val="single" w:sz="6" w:space="1" w:color="auto"/>
      </w:pBdr>
      <w:jc w:val="right"/>
      <w:rPr>
        <w:rFonts w:ascii="바탕" w:hAnsi="바탕"/>
        <w:b/>
        <w:sz w:val="36"/>
      </w:rPr>
    </w:pPr>
    <w:r>
      <w:rPr>
        <w:rFonts w:ascii="바탕" w:hAnsi="바탕"/>
        <w:b/>
        <w:sz w:val="36"/>
      </w:rPr>
      <w:fldChar w:fldCharType="begin"/>
    </w:r>
    <w:r>
      <w:rPr>
        <w:rFonts w:ascii="바탕" w:hAnsi="바탕"/>
        <w:b/>
        <w:sz w:val="36"/>
      </w:rPr>
      <w:instrText xml:space="preserve"> DOCPROPERTY "Company"  \* MERGEFORMAT </w:instrText>
    </w:r>
    <w:r>
      <w:rPr>
        <w:rFonts w:ascii="바탕" w:hAnsi="바탕"/>
        <w:b/>
        <w:sz w:val="36"/>
      </w:rPr>
      <w:fldChar w:fldCharType="separate"/>
    </w:r>
    <w:r>
      <w:rPr>
        <w:rFonts w:ascii="바탕" w:hAnsi="바탕"/>
        <w:b/>
        <w:sz w:val="36"/>
      </w:rPr>
      <w:t>&lt;</w:t>
    </w:r>
    <w:proofErr w:type="spellStart"/>
    <w:r>
      <w:rPr>
        <w:rFonts w:ascii="바탕" w:hAnsi="바탕" w:hint="eastAsia"/>
        <w:b/>
        <w:sz w:val="36"/>
        <w:lang w:eastAsia="ko-KR"/>
      </w:rPr>
      <w:t>잠좀자조</w:t>
    </w:r>
    <w:proofErr w:type="spellEnd"/>
    <w:r>
      <w:rPr>
        <w:rFonts w:ascii="바탕" w:hAnsi="바탕"/>
        <w:b/>
        <w:sz w:val="36"/>
      </w:rPr>
      <w:t>&gt;</w:t>
    </w:r>
    <w:r>
      <w:rPr>
        <w:rFonts w:ascii="바탕" w:hAnsi="바탕"/>
        <w:b/>
        <w:sz w:val="36"/>
      </w:rPr>
      <w:fldChar w:fldCharType="end"/>
    </w:r>
  </w:p>
  <w:p w14:paraId="04D378A7" w14:textId="77777777" w:rsidR="000B575D" w:rsidRDefault="000B575D">
    <w:pPr>
      <w:pBdr>
        <w:bottom w:val="single" w:sz="6" w:space="1" w:color="auto"/>
      </w:pBdr>
      <w:jc w:val="right"/>
      <w:rPr>
        <w:rFonts w:ascii="바탕" w:hAnsi="바탕"/>
        <w:sz w:val="24"/>
      </w:rPr>
    </w:pPr>
  </w:p>
  <w:p w14:paraId="3FC8475B" w14:textId="77777777" w:rsidR="000B575D" w:rsidRDefault="000B575D">
    <w:pPr>
      <w:pStyle w:val="a6"/>
      <w:rPr>
        <w:rFonts w:ascii="바탕" w:hAnsi="바탕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575D" w14:paraId="2602FF8A" w14:textId="77777777">
      <w:tc>
        <w:tcPr>
          <w:tcW w:w="6379" w:type="dxa"/>
        </w:tcPr>
        <w:p w14:paraId="087B56F3" w14:textId="77777777" w:rsidR="000B575D" w:rsidRPr="000E6AFE" w:rsidRDefault="000B575D" w:rsidP="00C95D20">
          <w:pPr>
            <w:rPr>
              <w:b/>
            </w:rPr>
          </w:pPr>
          <w:r w:rsidRPr="000E6AFE">
            <w:rPr>
              <w:b/>
            </w:rPr>
            <w:fldChar w:fldCharType="begin"/>
          </w:r>
          <w:r w:rsidRPr="000E6AFE">
            <w:rPr>
              <w:b/>
            </w:rPr>
            <w:instrText xml:space="preserve"> SUBJECT  \* MERGEFORMAT </w:instrText>
          </w:r>
          <w:r w:rsidRPr="000E6AFE">
            <w:rPr>
              <w:b/>
            </w:rPr>
            <w:fldChar w:fldCharType="separate"/>
          </w:r>
          <w:r w:rsidRPr="000E6AFE">
            <w:rPr>
              <w:b/>
            </w:rPr>
            <w:t>&lt;</w:t>
          </w:r>
          <w:proofErr w:type="spellStart"/>
          <w:r w:rsidRPr="000E6AFE">
            <w:rPr>
              <w:rFonts w:hint="eastAsia"/>
              <w:b/>
              <w:lang w:eastAsia="ko-KR"/>
            </w:rPr>
            <w:t>갓됨캘린더</w:t>
          </w:r>
          <w:proofErr w:type="spellEnd"/>
          <w:r w:rsidRPr="000E6AFE">
            <w:rPr>
              <w:b/>
            </w:rPr>
            <w:t xml:space="preserve"> &gt;</w:t>
          </w:r>
          <w:r w:rsidRPr="000E6AFE">
            <w:rPr>
              <w:b/>
            </w:rPr>
            <w:fldChar w:fldCharType="end"/>
          </w:r>
        </w:p>
      </w:tc>
      <w:tc>
        <w:tcPr>
          <w:tcW w:w="3179" w:type="dxa"/>
        </w:tcPr>
        <w:p w14:paraId="7EC350E3" w14:textId="77777777" w:rsidR="000B575D" w:rsidRPr="000E6AFE" w:rsidRDefault="000B575D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>
            <w:t xml:space="preserve">  </w:t>
          </w:r>
          <w:r w:rsidRPr="000E6AFE">
            <w:rPr>
              <w:b/>
            </w:rPr>
            <w:t>Version:           &lt;0.1.0&gt;</w:t>
          </w:r>
        </w:p>
      </w:tc>
    </w:tr>
    <w:tr w:rsidR="000B575D" w14:paraId="55894BA6" w14:textId="77777777">
      <w:tc>
        <w:tcPr>
          <w:tcW w:w="6379" w:type="dxa"/>
        </w:tcPr>
        <w:p w14:paraId="5C121A56" w14:textId="77777777" w:rsidR="000B575D" w:rsidRPr="000E6AFE" w:rsidRDefault="000B575D">
          <w:pPr>
            <w:rPr>
              <w:b/>
              <w:lang w:eastAsia="ko-KR"/>
            </w:rPr>
          </w:pPr>
          <w:r w:rsidRPr="000E6AFE">
            <w:rPr>
              <w:rFonts w:hint="eastAsia"/>
              <w:b/>
              <w:lang w:eastAsia="ko-KR"/>
            </w:rPr>
            <w:t>소프트웨어</w:t>
          </w:r>
          <w:r w:rsidRPr="000E6AFE">
            <w:rPr>
              <w:rFonts w:hint="eastAsia"/>
              <w:b/>
              <w:lang w:eastAsia="ko-KR"/>
            </w:rPr>
            <w:t xml:space="preserve"> </w:t>
          </w:r>
          <w:r w:rsidRPr="000E6AFE">
            <w:rPr>
              <w:rFonts w:hint="eastAsia"/>
              <w:b/>
              <w:lang w:eastAsia="ko-KR"/>
            </w:rPr>
            <w:t>요구</w:t>
          </w:r>
          <w:r w:rsidRPr="000E6AFE">
            <w:rPr>
              <w:rFonts w:hint="eastAsia"/>
              <w:b/>
              <w:lang w:eastAsia="ko-KR"/>
            </w:rPr>
            <w:t xml:space="preserve"> </w:t>
          </w:r>
          <w:r w:rsidRPr="000E6AFE">
            <w:rPr>
              <w:rFonts w:hint="eastAsia"/>
              <w:b/>
              <w:lang w:eastAsia="ko-KR"/>
            </w:rPr>
            <w:t>명세서</w:t>
          </w:r>
        </w:p>
      </w:tc>
      <w:tc>
        <w:tcPr>
          <w:tcW w:w="3179" w:type="dxa"/>
        </w:tcPr>
        <w:p w14:paraId="3D8940D7" w14:textId="4B525DFB" w:rsidR="000B575D" w:rsidRDefault="000B575D" w:rsidP="005145EF">
          <w:r>
            <w:rPr>
              <w:lang w:eastAsia="ko-KR"/>
            </w:rPr>
            <w:t xml:space="preserve">  </w:t>
          </w:r>
          <w:r>
            <w:t>Date:  &lt;</w:t>
          </w:r>
          <w:r w:rsidR="002B7C91">
            <w:t>2024/05/</w:t>
          </w:r>
          <w:r w:rsidR="00E147FD">
            <w:rPr>
              <w:rFonts w:hint="eastAsia"/>
              <w:lang w:eastAsia="ko-KR"/>
            </w:rPr>
            <w:t>2</w:t>
          </w:r>
          <w:r w:rsidR="00F0637C">
            <w:rPr>
              <w:rFonts w:hint="eastAsia"/>
              <w:lang w:eastAsia="ko-KR"/>
            </w:rPr>
            <w:t>8</w:t>
          </w:r>
          <w:r>
            <w:t>&gt;</w:t>
          </w:r>
        </w:p>
      </w:tc>
    </w:tr>
    <w:tr w:rsidR="000B575D" w14:paraId="0E98CF12" w14:textId="77777777">
      <w:tc>
        <w:tcPr>
          <w:tcW w:w="9558" w:type="dxa"/>
          <w:gridSpan w:val="2"/>
        </w:tcPr>
        <w:p w14:paraId="0F280D74" w14:textId="245A230D" w:rsidR="000B575D" w:rsidRPr="00E147FD" w:rsidRDefault="000B575D" w:rsidP="00C95D20">
          <w:pPr>
            <w:rPr>
              <w:b/>
              <w:color w:val="0D0D0D"/>
              <w:shd w:val="clear" w:color="auto" w:fill="FFFFFF"/>
              <w:lang w:eastAsia="ko-KR"/>
            </w:rPr>
          </w:pPr>
          <w:r w:rsidRPr="000E6AFE">
            <w:rPr>
              <w:b/>
              <w:lang w:eastAsia="ko-KR"/>
            </w:rPr>
            <w:t>&lt;</w:t>
          </w:r>
          <w:r w:rsidR="00CB2765">
            <w:rPr>
              <w:b/>
              <w:lang w:eastAsia="ko-KR"/>
            </w:rPr>
            <w:t>[</w:t>
          </w:r>
          <w:r w:rsidR="00CB2765">
            <w:rPr>
              <w:rFonts w:hint="eastAsia"/>
              <w:b/>
              <w:lang w:eastAsia="ko-KR"/>
            </w:rPr>
            <w:t>SRS]</w:t>
          </w:r>
          <w:proofErr w:type="spellStart"/>
          <w:r w:rsidR="00CB2765">
            <w:rPr>
              <w:rFonts w:hint="eastAsia"/>
              <w:b/>
              <w:lang w:eastAsia="ko-KR"/>
            </w:rPr>
            <w:t>갓됨</w:t>
          </w:r>
          <w:proofErr w:type="spellEnd"/>
          <w:r w:rsidR="00CB2765">
            <w:rPr>
              <w:rFonts w:hint="eastAsia"/>
              <w:b/>
              <w:lang w:eastAsia="ko-KR"/>
            </w:rPr>
            <w:t xml:space="preserve"> </w:t>
          </w:r>
          <w:r w:rsidR="00CB2765">
            <w:rPr>
              <w:rFonts w:hint="eastAsia"/>
              <w:b/>
              <w:lang w:eastAsia="ko-KR"/>
            </w:rPr>
            <w:t>캘린더</w:t>
          </w:r>
          <w:r w:rsidR="00CB2765">
            <w:rPr>
              <w:rFonts w:hint="eastAsia"/>
              <w:b/>
              <w:lang w:eastAsia="ko-KR"/>
            </w:rPr>
            <w:t xml:space="preserve"> </w:t>
          </w:r>
          <w:proofErr w:type="spellStart"/>
          <w:r w:rsidR="00C224D6">
            <w:rPr>
              <w:rFonts w:hint="eastAsia"/>
              <w:b/>
              <w:color w:val="0D0D0D"/>
              <w:shd w:val="clear" w:color="auto" w:fill="FFFFFF"/>
              <w:lang w:eastAsia="ko-KR"/>
            </w:rPr>
            <w:t>잠좀자조</w:t>
          </w:r>
          <w:proofErr w:type="spellEnd"/>
          <w:r w:rsidR="003D6A2D">
            <w:rPr>
              <w:rFonts w:hint="eastAsia"/>
              <w:b/>
              <w:color w:val="0D0D0D"/>
              <w:shd w:val="clear" w:color="auto" w:fill="FFFFFF"/>
              <w:lang w:eastAsia="ko-KR"/>
            </w:rPr>
            <w:t>(</w:t>
          </w:r>
          <w:proofErr w:type="spellStart"/>
          <w:r w:rsidR="003D6A2D">
            <w:rPr>
              <w:rFonts w:hint="eastAsia"/>
              <w:b/>
              <w:color w:val="0D0D0D"/>
              <w:shd w:val="clear" w:color="auto" w:fill="FFFFFF"/>
              <w:lang w:eastAsia="ko-KR"/>
            </w:rPr>
            <w:t>PlsSleep</w:t>
          </w:r>
          <w:proofErr w:type="spellEnd"/>
          <w:r w:rsidR="003D6A2D">
            <w:rPr>
              <w:rFonts w:hint="eastAsia"/>
              <w:b/>
              <w:color w:val="0D0D0D"/>
              <w:shd w:val="clear" w:color="auto" w:fill="FFFFFF"/>
              <w:lang w:eastAsia="ko-KR"/>
            </w:rPr>
            <w:t>)</w:t>
          </w:r>
          <w:r w:rsidR="002B7C91">
            <w:rPr>
              <w:b/>
              <w:color w:val="0D0D0D"/>
              <w:shd w:val="clear" w:color="auto" w:fill="FFFFFF"/>
              <w:lang w:eastAsia="ko-KR"/>
            </w:rPr>
            <w:t xml:space="preserve"> 2024.05.</w:t>
          </w:r>
          <w:r w:rsidR="00E147FD">
            <w:rPr>
              <w:rFonts w:hint="eastAsia"/>
              <w:b/>
              <w:color w:val="0D0D0D"/>
              <w:shd w:val="clear" w:color="auto" w:fill="FFFFFF"/>
              <w:lang w:eastAsia="ko-KR"/>
            </w:rPr>
            <w:t>2</w:t>
          </w:r>
          <w:r w:rsidR="00F0637C">
            <w:rPr>
              <w:rFonts w:hint="eastAsia"/>
              <w:b/>
              <w:color w:val="0D0D0D"/>
              <w:shd w:val="clear" w:color="auto" w:fill="FFFFFF"/>
              <w:lang w:eastAsia="ko-KR"/>
            </w:rPr>
            <w:t>8</w:t>
          </w:r>
          <w:r w:rsidR="00CB2765">
            <w:rPr>
              <w:b/>
              <w:color w:val="0D0D0D"/>
              <w:shd w:val="clear" w:color="auto" w:fill="FFFFFF"/>
              <w:lang w:eastAsia="ko-KR"/>
            </w:rPr>
            <w:t xml:space="preserve"> </w:t>
          </w:r>
          <w:r w:rsidR="00F0637C">
            <w:rPr>
              <w:rFonts w:hint="eastAsia"/>
              <w:b/>
              <w:color w:val="0D0D0D"/>
              <w:shd w:val="clear" w:color="auto" w:fill="FFFFFF"/>
              <w:lang w:eastAsia="ko-KR"/>
            </w:rPr>
            <w:t>조희섭</w:t>
          </w:r>
          <w:r w:rsidRPr="000E6AFE">
            <w:rPr>
              <w:b/>
              <w:lang w:eastAsia="ko-KR"/>
            </w:rPr>
            <w:t>&gt;</w:t>
          </w:r>
        </w:p>
      </w:tc>
    </w:tr>
  </w:tbl>
  <w:p w14:paraId="174C944C" w14:textId="77777777" w:rsidR="000B575D" w:rsidRDefault="000B575D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6587D" w14:textId="77777777" w:rsidR="000B575D" w:rsidRDefault="000B575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397755"/>
    <w:multiLevelType w:val="hybridMultilevel"/>
    <w:tmpl w:val="02C460B6"/>
    <w:lvl w:ilvl="0" w:tplc="7DE06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DF7949"/>
    <w:multiLevelType w:val="hybridMultilevel"/>
    <w:tmpl w:val="C2943538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32A409A"/>
    <w:multiLevelType w:val="hybridMultilevel"/>
    <w:tmpl w:val="4A1685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F6A2D34"/>
    <w:multiLevelType w:val="multilevel"/>
    <w:tmpl w:val="D058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E95F02"/>
    <w:multiLevelType w:val="multilevel"/>
    <w:tmpl w:val="EAE84E66"/>
    <w:lvl w:ilvl="0">
      <w:start w:val="1"/>
      <w:numFmt w:val="decimal"/>
      <w:lvlText w:val="%1."/>
      <w:lvlJc w:val="left"/>
      <w:pPr>
        <w:ind w:left="760" w:hanging="360"/>
      </w:pPr>
      <w:rPr>
        <w:rFonts w:ascii="Times New Roman" w:eastAsia="바탕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2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7553CED"/>
    <w:multiLevelType w:val="multilevel"/>
    <w:tmpl w:val="2BBAE02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9FC1926"/>
    <w:multiLevelType w:val="hybridMultilevel"/>
    <w:tmpl w:val="C4465E7E"/>
    <w:lvl w:ilvl="0" w:tplc="93525E94">
      <w:start w:val="1"/>
      <w:numFmt w:val="decimal"/>
      <w:lvlText w:val="%1."/>
      <w:lvlJc w:val="left"/>
      <w:pPr>
        <w:ind w:left="760" w:hanging="360"/>
      </w:pPr>
      <w:rPr>
        <w:rFonts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89D0AE1"/>
    <w:multiLevelType w:val="multilevel"/>
    <w:tmpl w:val="12665AB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32" w15:restartNumberingAfterBreak="0">
    <w:nsid w:val="69E370FA"/>
    <w:multiLevelType w:val="multilevel"/>
    <w:tmpl w:val="EC5E8D0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3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5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8400643"/>
    <w:multiLevelType w:val="multilevel"/>
    <w:tmpl w:val="D71C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C06C17"/>
    <w:multiLevelType w:val="hybridMultilevel"/>
    <w:tmpl w:val="21AE759C"/>
    <w:lvl w:ilvl="0" w:tplc="663CA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CD36C65"/>
    <w:multiLevelType w:val="hybridMultilevel"/>
    <w:tmpl w:val="7FE281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D0865E6"/>
    <w:multiLevelType w:val="hybridMultilevel"/>
    <w:tmpl w:val="F64C8D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11659087">
    <w:abstractNumId w:val="0"/>
  </w:num>
  <w:num w:numId="2" w16cid:durableId="96226693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5979214">
    <w:abstractNumId w:val="35"/>
  </w:num>
  <w:num w:numId="4" w16cid:durableId="1223951447">
    <w:abstractNumId w:val="5"/>
  </w:num>
  <w:num w:numId="5" w16cid:durableId="920527913">
    <w:abstractNumId w:val="9"/>
  </w:num>
  <w:num w:numId="6" w16cid:durableId="1842887102">
    <w:abstractNumId w:val="28"/>
  </w:num>
  <w:num w:numId="7" w16cid:durableId="922880083">
    <w:abstractNumId w:val="34"/>
  </w:num>
  <w:num w:numId="8" w16cid:durableId="180939522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 w16cid:durableId="1637105845">
    <w:abstractNumId w:val="30"/>
  </w:num>
  <w:num w:numId="10" w16cid:durableId="1269853926">
    <w:abstractNumId w:val="29"/>
  </w:num>
  <w:num w:numId="11" w16cid:durableId="1095594766">
    <w:abstractNumId w:val="3"/>
  </w:num>
  <w:num w:numId="12" w16cid:durableId="27949314">
    <w:abstractNumId w:val="20"/>
  </w:num>
  <w:num w:numId="13" w16cid:durableId="1409696379">
    <w:abstractNumId w:val="41"/>
  </w:num>
  <w:num w:numId="14" w16cid:durableId="1145656753">
    <w:abstractNumId w:val="27"/>
  </w:num>
  <w:num w:numId="15" w16cid:durableId="1434595618">
    <w:abstractNumId w:val="26"/>
  </w:num>
  <w:num w:numId="16" w16cid:durableId="191963276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 w16cid:durableId="1123235120">
    <w:abstractNumId w:val="2"/>
  </w:num>
  <w:num w:numId="18" w16cid:durableId="503320592">
    <w:abstractNumId w:val="38"/>
  </w:num>
  <w:num w:numId="19" w16cid:durableId="1416244949">
    <w:abstractNumId w:val="6"/>
  </w:num>
  <w:num w:numId="20" w16cid:durableId="1214729835">
    <w:abstractNumId w:val="21"/>
  </w:num>
  <w:num w:numId="21" w16cid:durableId="572129727">
    <w:abstractNumId w:val="18"/>
  </w:num>
  <w:num w:numId="22" w16cid:durableId="1031615843">
    <w:abstractNumId w:val="37"/>
  </w:num>
  <w:num w:numId="23" w16cid:durableId="1847868702">
    <w:abstractNumId w:val="17"/>
  </w:num>
  <w:num w:numId="24" w16cid:durableId="1681009679">
    <w:abstractNumId w:val="12"/>
  </w:num>
  <w:num w:numId="25" w16cid:durableId="595600380">
    <w:abstractNumId w:val="36"/>
  </w:num>
  <w:num w:numId="26" w16cid:durableId="656804078">
    <w:abstractNumId w:val="24"/>
  </w:num>
  <w:num w:numId="27" w16cid:durableId="1384329779">
    <w:abstractNumId w:val="13"/>
  </w:num>
  <w:num w:numId="28" w16cid:durableId="1675649000">
    <w:abstractNumId w:val="22"/>
  </w:num>
  <w:num w:numId="29" w16cid:durableId="956913124">
    <w:abstractNumId w:val="15"/>
  </w:num>
  <w:num w:numId="30" w16cid:durableId="944195250">
    <w:abstractNumId w:val="33"/>
  </w:num>
  <w:num w:numId="31" w16cid:durableId="1212614535">
    <w:abstractNumId w:val="11"/>
  </w:num>
  <w:num w:numId="32" w16cid:durableId="664555244">
    <w:abstractNumId w:val="8"/>
  </w:num>
  <w:num w:numId="33" w16cid:durableId="923614008">
    <w:abstractNumId w:val="7"/>
  </w:num>
  <w:num w:numId="34" w16cid:durableId="1624538449">
    <w:abstractNumId w:val="25"/>
  </w:num>
  <w:num w:numId="35" w16cid:durableId="517892536">
    <w:abstractNumId w:val="19"/>
  </w:num>
  <w:num w:numId="36" w16cid:durableId="639766224">
    <w:abstractNumId w:val="31"/>
  </w:num>
  <w:num w:numId="37" w16cid:durableId="2091269068">
    <w:abstractNumId w:val="32"/>
  </w:num>
  <w:num w:numId="38" w16cid:durableId="694841151">
    <w:abstractNumId w:val="39"/>
  </w:num>
  <w:num w:numId="39" w16cid:durableId="1991983837">
    <w:abstractNumId w:val="23"/>
  </w:num>
  <w:num w:numId="40" w16cid:durableId="1683431969">
    <w:abstractNumId w:val="14"/>
  </w:num>
  <w:num w:numId="41" w16cid:durableId="1405832384">
    <w:abstractNumId w:val="43"/>
  </w:num>
  <w:num w:numId="42" w16cid:durableId="234245002">
    <w:abstractNumId w:val="10"/>
  </w:num>
  <w:num w:numId="43" w16cid:durableId="608657237">
    <w:abstractNumId w:val="16"/>
  </w:num>
  <w:num w:numId="44" w16cid:durableId="2136287436">
    <w:abstractNumId w:val="40"/>
  </w:num>
  <w:num w:numId="45" w16cid:durableId="1997804600">
    <w:abstractNumId w:val="0"/>
    <w:lvlOverride w:ilvl="0">
      <w:startOverride w:val="1"/>
    </w:lvlOverride>
  </w:num>
  <w:num w:numId="46" w16cid:durableId="1081030072">
    <w:abstractNumId w:val="4"/>
  </w:num>
  <w:num w:numId="47" w16cid:durableId="95421639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D20"/>
    <w:rsid w:val="0001144B"/>
    <w:rsid w:val="00046F34"/>
    <w:rsid w:val="0005405E"/>
    <w:rsid w:val="00076F5D"/>
    <w:rsid w:val="000A7803"/>
    <w:rsid w:val="000B575D"/>
    <w:rsid w:val="000E6AFE"/>
    <w:rsid w:val="00153578"/>
    <w:rsid w:val="00181D15"/>
    <w:rsid w:val="002A1491"/>
    <w:rsid w:val="002B7C91"/>
    <w:rsid w:val="002E77F3"/>
    <w:rsid w:val="003A0092"/>
    <w:rsid w:val="003A3D37"/>
    <w:rsid w:val="003B7183"/>
    <w:rsid w:val="003D6A2D"/>
    <w:rsid w:val="003F7725"/>
    <w:rsid w:val="004249BC"/>
    <w:rsid w:val="005145EF"/>
    <w:rsid w:val="00530AAA"/>
    <w:rsid w:val="00550B42"/>
    <w:rsid w:val="00594ABB"/>
    <w:rsid w:val="005A3850"/>
    <w:rsid w:val="005C75D2"/>
    <w:rsid w:val="00642077"/>
    <w:rsid w:val="006E678D"/>
    <w:rsid w:val="0072340A"/>
    <w:rsid w:val="00741021"/>
    <w:rsid w:val="00742E02"/>
    <w:rsid w:val="007764F3"/>
    <w:rsid w:val="00787AD6"/>
    <w:rsid w:val="007A2F40"/>
    <w:rsid w:val="00826F17"/>
    <w:rsid w:val="008B5425"/>
    <w:rsid w:val="008F4F05"/>
    <w:rsid w:val="0094300D"/>
    <w:rsid w:val="009625AD"/>
    <w:rsid w:val="009D3D55"/>
    <w:rsid w:val="009F7E04"/>
    <w:rsid w:val="00A11BEE"/>
    <w:rsid w:val="00A555E2"/>
    <w:rsid w:val="00AA7020"/>
    <w:rsid w:val="00B8075C"/>
    <w:rsid w:val="00B94B3D"/>
    <w:rsid w:val="00C01372"/>
    <w:rsid w:val="00C224D6"/>
    <w:rsid w:val="00C303C2"/>
    <w:rsid w:val="00C75FFF"/>
    <w:rsid w:val="00C90A9B"/>
    <w:rsid w:val="00C95D20"/>
    <w:rsid w:val="00CB2765"/>
    <w:rsid w:val="00CE4A3B"/>
    <w:rsid w:val="00CF3256"/>
    <w:rsid w:val="00D34D30"/>
    <w:rsid w:val="00DA1A28"/>
    <w:rsid w:val="00DC03C3"/>
    <w:rsid w:val="00E00E1B"/>
    <w:rsid w:val="00E147FD"/>
    <w:rsid w:val="00E33080"/>
    <w:rsid w:val="00E60953"/>
    <w:rsid w:val="00EC6C66"/>
    <w:rsid w:val="00EF2A00"/>
    <w:rsid w:val="00EF6AF8"/>
    <w:rsid w:val="00F0637C"/>
    <w:rsid w:val="00F308DF"/>
    <w:rsid w:val="00F506B7"/>
    <w:rsid w:val="00F91D9E"/>
    <w:rsid w:val="00FB5363"/>
    <w:rsid w:val="00FD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BFEDE"/>
  <w15:chartTrackingRefBased/>
  <w15:docId w15:val="{FF230BE2-E9B7-4C60-90E3-ECCF55B6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Balloon Text"/>
    <w:basedOn w:val="a"/>
    <w:link w:val="Char"/>
    <w:uiPriority w:val="99"/>
    <w:semiHidden/>
    <w:unhideWhenUsed/>
    <w:rsid w:val="00EC6C6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"/>
    <w:uiPriority w:val="99"/>
    <w:semiHidden/>
    <w:rsid w:val="00EC6C6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0">
    <w:name w:val="List Paragraph"/>
    <w:basedOn w:val="a"/>
    <w:uiPriority w:val="34"/>
    <w:qFormat/>
    <w:rsid w:val="00826F17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91D9E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ko-KR"/>
    </w:rPr>
  </w:style>
  <w:style w:type="paragraph" w:styleId="af1">
    <w:name w:val="Normal (Web)"/>
    <w:basedOn w:val="a"/>
    <w:uiPriority w:val="99"/>
    <w:semiHidden/>
    <w:unhideWhenUsed/>
    <w:rsid w:val="00F91D9E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character" w:styleId="af2">
    <w:name w:val="Strong"/>
    <w:basedOn w:val="a0"/>
    <w:uiPriority w:val="22"/>
    <w:qFormat/>
    <w:rsid w:val="00F91D9E"/>
    <w:rPr>
      <w:b/>
      <w:bCs/>
    </w:rPr>
  </w:style>
  <w:style w:type="character" w:styleId="af3">
    <w:name w:val="Book Title"/>
    <w:basedOn w:val="a0"/>
    <w:uiPriority w:val="33"/>
    <w:qFormat/>
    <w:rsid w:val="0072340A"/>
    <w:rPr>
      <w:b/>
      <w:bCs/>
      <w:i/>
      <w:iCs/>
      <w:spacing w:val="5"/>
    </w:rPr>
  </w:style>
  <w:style w:type="paragraph" w:styleId="af4">
    <w:name w:val="Intense Quote"/>
    <w:basedOn w:val="a"/>
    <w:next w:val="a"/>
    <w:link w:val="Char0"/>
    <w:uiPriority w:val="30"/>
    <w:qFormat/>
    <w:rsid w:val="00F506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0">
    <w:name w:val="강한 인용 Char"/>
    <w:basedOn w:val="a0"/>
    <w:link w:val="af4"/>
    <w:uiPriority w:val="30"/>
    <w:rsid w:val="00F506B7"/>
    <w:rPr>
      <w:i/>
      <w:iCs/>
      <w:color w:val="5B9BD5" w:themeColor="accent1"/>
      <w:lang w:eastAsia="en-US"/>
    </w:rPr>
  </w:style>
  <w:style w:type="character" w:styleId="af5">
    <w:name w:val="FollowedHyperlink"/>
    <w:basedOn w:val="a0"/>
    <w:uiPriority w:val="99"/>
    <w:semiHidden/>
    <w:unhideWhenUsed/>
    <w:rsid w:val="00EF2A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AppData\Local\Temp\BNZ.6602498f473956\Software%20Development%20Pla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8D993-CF2D-46AF-B0F2-0A48F50DE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Development Plan.dot</Template>
  <TotalTime>70</TotalTime>
  <Pages>13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&lt;Company Name&gt;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YUHAN</dc:creator>
  <cp:keywords/>
  <dc:description/>
  <cp:lastModifiedBy>이창열</cp:lastModifiedBy>
  <cp:revision>6</cp:revision>
  <cp:lastPrinted>1899-12-31T15:00:00Z</cp:lastPrinted>
  <dcterms:created xsi:type="dcterms:W3CDTF">2024-05-07T04:57:00Z</dcterms:created>
  <dcterms:modified xsi:type="dcterms:W3CDTF">2024-06-03T06:52:00Z</dcterms:modified>
</cp:coreProperties>
</file>